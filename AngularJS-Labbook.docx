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5D0CC0" w:rsidRPr="001F1953" w:rsidRDefault="005D0CC0" w:rsidP="005D0CC0">
      <w:pPr>
        <w:pStyle w:val="DocTitle"/>
      </w:pPr>
      <w:r w:rsidRPr="005D0CC0">
        <w:t xml:space="preserve"> </w:t>
      </w:r>
      <w:r w:rsidR="001862B4">
        <w:t>Angular 2.0</w:t>
      </w:r>
      <w:r>
        <w:t xml:space="preserve"> For JEE</w:t>
      </w:r>
    </w:p>
    <w:p w:rsidR="005D0CC0" w:rsidRPr="001F1953" w:rsidRDefault="005D0CC0" w:rsidP="005D0CC0">
      <w:pPr>
        <w:pStyle w:val="DocTitle"/>
      </w:pPr>
      <w:r w:rsidRPr="001F1953">
        <w:t xml:space="preserve">Lab Book </w:t>
      </w:r>
    </w:p>
    <w:p w:rsidR="00302304" w:rsidRPr="001F1953" w:rsidRDefault="00302304" w:rsidP="00A2727F">
      <w:pPr>
        <w:pStyle w:val="DocTitle"/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1F1953" w:rsidRDefault="002E33F5" w:rsidP="001F1953"/>
    <w:p w:rsidR="00302304" w:rsidRPr="001F1953" w:rsidRDefault="00302304" w:rsidP="001F1953"/>
    <w:p w:rsidR="001F1953" w:rsidRDefault="006B1DFE" w:rsidP="001F1953">
      <w:r>
        <w:br w:type="page"/>
      </w:r>
    </w:p>
    <w:p w:rsidR="005E3918" w:rsidRDefault="005E3918" w:rsidP="001F1953"/>
    <w:p w:rsidR="005E3918" w:rsidRPr="007D658B" w:rsidRDefault="005E3918" w:rsidP="005E3918">
      <w:pPr>
        <w:pStyle w:val="DocTitle"/>
        <w:jc w:val="left"/>
        <w:rPr>
          <w:sz w:val="24"/>
          <w:szCs w:val="24"/>
        </w:rPr>
      </w:pPr>
      <w:r w:rsidRPr="007D658B">
        <w:rPr>
          <w:sz w:val="24"/>
          <w:szCs w:val="24"/>
        </w:rPr>
        <w:t>Document Revision History</w:t>
      </w:r>
    </w:p>
    <w:p w:rsidR="005E3918" w:rsidRDefault="005E3918" w:rsidP="005E3918">
      <w:pPr>
        <w:pStyle w:val="DocTitle"/>
        <w:jc w:val="left"/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1862B4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March</w:t>
            </w:r>
            <w:r w:rsidR="005E3918">
              <w:rPr>
                <w:rFonts w:cs="Arial"/>
                <w:szCs w:val="20"/>
              </w:rPr>
              <w:t xml:space="preserve"> 201</w:t>
            </w:r>
            <w:r w:rsidR="00B77CD4">
              <w:rPr>
                <w:rFonts w:cs="Arial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E903CB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E903CB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Created new lab book as per</w:t>
            </w:r>
            <w:r w:rsidR="00E903CB">
              <w:rPr>
                <w:rFonts w:cs="Arial"/>
                <w:szCs w:val="20"/>
              </w:rPr>
              <w:t xml:space="preserve"> course contents</w:t>
            </w:r>
            <w:r>
              <w:rPr>
                <w:rFonts w:cs="Arial"/>
                <w:szCs w:val="20"/>
              </w:rPr>
              <w:t xml:space="preserve"> 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0E0C14" w:rsidRDefault="000E0C14" w:rsidP="001F1953"/>
    <w:p w:rsidR="000E0C14" w:rsidRDefault="000E0C14" w:rsidP="001F1953"/>
    <w:p w:rsidR="000E0C14" w:rsidRDefault="000E0C14" w:rsidP="001F1953"/>
    <w:p w:rsidR="005E3918" w:rsidRDefault="005E3918" w:rsidP="001F1953"/>
    <w:p w:rsidR="00466116" w:rsidRDefault="005352E3" w:rsidP="00A2727F">
      <w:pPr>
        <w:pStyle w:val="DocTitle"/>
        <w:jc w:val="left"/>
      </w:pPr>
      <w:bookmarkStart w:id="0" w:name="_Toc209693802"/>
      <w:bookmarkStart w:id="1" w:name="_Toc209695353"/>
      <w:bookmarkStart w:id="2" w:name="_Toc209696375"/>
      <w:bookmarkStart w:id="3" w:name="_Toc209696492"/>
      <w:bookmarkStart w:id="4" w:name="_Toc221416214"/>
      <w:bookmarkStart w:id="5" w:name="_Toc221416300"/>
      <w:bookmarkStart w:id="6" w:name="_Toc221417670"/>
      <w:bookmarkStart w:id="7" w:name="_Toc221417701"/>
      <w:bookmarkStart w:id="8" w:name="_Toc296079590"/>
      <w:r w:rsidRPr="0095388B"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E6E8E" w:rsidRPr="00951E16" w:rsidRDefault="008E6E8E" w:rsidP="005E3918">
      <w:pPr>
        <w:pStyle w:val="DocTitle"/>
        <w:jc w:val="both"/>
        <w:rPr>
          <w:i/>
        </w:rPr>
      </w:pPr>
    </w:p>
    <w:p w:rsidR="00BA2C70" w:rsidRPr="00951E16" w:rsidRDefault="006F7F8D" w:rsidP="005E3918">
      <w:pPr>
        <w:pStyle w:val="DocTitle"/>
        <w:jc w:val="both"/>
        <w:rPr>
          <w:b w:val="0"/>
          <w:i/>
          <w:color w:val="000000" w:themeColor="text1"/>
          <w:sz w:val="20"/>
          <w:szCs w:val="20"/>
        </w:rPr>
      </w:pPr>
      <w:r w:rsidRPr="00951E16">
        <w:rPr>
          <w:i/>
          <w:color w:val="000000" w:themeColor="text1"/>
          <w:sz w:val="20"/>
          <w:szCs w:val="20"/>
        </w:rPr>
        <w:t xml:space="preserve">    </w:t>
      </w:r>
      <w:r w:rsidRPr="00951E16">
        <w:rPr>
          <w:b w:val="0"/>
          <w:i/>
          <w:color w:val="000000" w:themeColor="text1"/>
          <w:sz w:val="20"/>
          <w:szCs w:val="20"/>
        </w:rPr>
        <w:t xml:space="preserve">       </w:t>
      </w:r>
      <w:r w:rsidR="006C14FA" w:rsidRPr="00951E16">
        <w:rPr>
          <w:b w:val="0"/>
          <w:i/>
          <w:color w:val="000000" w:themeColor="text1"/>
          <w:sz w:val="20"/>
          <w:szCs w:val="20"/>
        </w:rPr>
        <w:t>Getting Started..</w:t>
      </w:r>
      <w:r w:rsidR="00BA2C70" w:rsidRPr="00951E16">
        <w:rPr>
          <w:b w:val="0"/>
          <w:i/>
          <w:color w:val="000000" w:themeColor="text1"/>
          <w:sz w:val="20"/>
          <w:szCs w:val="20"/>
        </w:rPr>
        <w:t>……..……………………………………………………………………………</w:t>
      </w:r>
      <w:r w:rsidR="00EE0B6A" w:rsidRPr="00951E16">
        <w:rPr>
          <w:b w:val="0"/>
          <w:i/>
          <w:color w:val="000000" w:themeColor="text1"/>
          <w:sz w:val="20"/>
          <w:szCs w:val="20"/>
        </w:rPr>
        <w:t xml:space="preserve">  </w:t>
      </w:r>
      <w:r w:rsidR="00BA2C70" w:rsidRPr="00951E16">
        <w:rPr>
          <w:b w:val="0"/>
          <w:i/>
          <w:color w:val="000000" w:themeColor="text1"/>
          <w:sz w:val="20"/>
          <w:szCs w:val="20"/>
        </w:rPr>
        <w:t>4</w:t>
      </w:r>
    </w:p>
    <w:p w:rsidR="001067BA" w:rsidRPr="00951E16" w:rsidRDefault="00261D34" w:rsidP="005E3918">
      <w:pPr>
        <w:pStyle w:val="TOC2"/>
        <w:tabs>
          <w:tab w:val="right" w:leader="dot" w:pos="8630"/>
        </w:tabs>
        <w:ind w:left="0"/>
        <w:jc w:val="both"/>
        <w:rPr>
          <w:rFonts w:asciiTheme="minorHAnsi" w:eastAsiaTheme="minorEastAsia" w:hAnsiTheme="minorHAnsi" w:cstheme="minorBidi"/>
          <w:noProof/>
          <w:szCs w:val="20"/>
        </w:rPr>
      </w:pPr>
      <w:r w:rsidRPr="00951E16">
        <w:rPr>
          <w:szCs w:val="20"/>
        </w:rPr>
        <w:t xml:space="preserve"> </w:t>
      </w:r>
      <w:r w:rsidR="00BA2C70" w:rsidRPr="00951E16">
        <w:rPr>
          <w:szCs w:val="20"/>
        </w:rPr>
        <w:t xml:space="preserve">                        </w:t>
      </w:r>
      <w:r w:rsidR="00F72936" w:rsidRPr="00951E16">
        <w:rPr>
          <w:szCs w:val="20"/>
        </w:rPr>
        <w:fldChar w:fldCharType="begin"/>
      </w:r>
      <w:r w:rsidR="00F72936" w:rsidRPr="00951E16">
        <w:rPr>
          <w:szCs w:val="20"/>
        </w:rPr>
        <w:instrText xml:space="preserve"> TOC \o "1-3" \h \z \u </w:instrText>
      </w:r>
      <w:r w:rsidR="00F72936" w:rsidRPr="00951E16">
        <w:rPr>
          <w:szCs w:val="20"/>
        </w:rPr>
        <w:fldChar w:fldCharType="separate"/>
      </w:r>
      <w:hyperlink w:anchor="_Toc452123394" w:history="1">
        <w:r w:rsidR="001067BA" w:rsidRPr="00951E16">
          <w:rPr>
            <w:rStyle w:val="Hyperlink"/>
            <w:noProof/>
            <w:szCs w:val="20"/>
          </w:rPr>
          <w:t>Overview</w:t>
        </w:r>
        <w:r w:rsidR="001067BA" w:rsidRPr="00951E16">
          <w:rPr>
            <w:noProof/>
            <w:webHidden/>
            <w:szCs w:val="20"/>
          </w:rPr>
          <w:tab/>
        </w:r>
        <w:r w:rsidR="001067BA" w:rsidRPr="00951E16">
          <w:rPr>
            <w:noProof/>
            <w:webHidden/>
            <w:szCs w:val="20"/>
          </w:rPr>
          <w:fldChar w:fldCharType="begin"/>
        </w:r>
        <w:r w:rsidR="001067BA" w:rsidRPr="00951E16">
          <w:rPr>
            <w:noProof/>
            <w:webHidden/>
            <w:szCs w:val="20"/>
          </w:rPr>
          <w:instrText xml:space="preserve"> PAGEREF _Toc452123394 \h </w:instrText>
        </w:r>
        <w:r w:rsidR="001067BA" w:rsidRPr="00951E16">
          <w:rPr>
            <w:noProof/>
            <w:webHidden/>
            <w:szCs w:val="20"/>
          </w:rPr>
        </w:r>
        <w:r w:rsidR="001067BA" w:rsidRPr="00951E16">
          <w:rPr>
            <w:noProof/>
            <w:webHidden/>
            <w:szCs w:val="20"/>
          </w:rPr>
          <w:fldChar w:fldCharType="separate"/>
        </w:r>
        <w:r w:rsidR="00DE7A38">
          <w:rPr>
            <w:noProof/>
            <w:webHidden/>
            <w:szCs w:val="20"/>
          </w:rPr>
          <w:t>4</w:t>
        </w:r>
        <w:r w:rsidR="001067BA" w:rsidRPr="00951E16">
          <w:rPr>
            <w:noProof/>
            <w:webHidden/>
            <w:szCs w:val="20"/>
          </w:rPr>
          <w:fldChar w:fldCharType="end"/>
        </w:r>
      </w:hyperlink>
    </w:p>
    <w:p w:rsidR="001067BA" w:rsidRPr="00951E16" w:rsidRDefault="00BA2C70" w:rsidP="005E3918">
      <w:pPr>
        <w:pStyle w:val="TOC2"/>
        <w:tabs>
          <w:tab w:val="right" w:leader="dot" w:pos="8630"/>
        </w:tabs>
        <w:ind w:left="0"/>
        <w:jc w:val="both"/>
        <w:rPr>
          <w:rFonts w:asciiTheme="minorHAnsi" w:eastAsiaTheme="minorEastAsia" w:hAnsiTheme="minorHAnsi" w:cstheme="minorBidi"/>
          <w:noProof/>
          <w:szCs w:val="20"/>
        </w:rPr>
      </w:pPr>
      <w:r w:rsidRPr="00951E16">
        <w:rPr>
          <w:noProof/>
          <w:szCs w:val="20"/>
        </w:rPr>
        <w:t xml:space="preserve">                        </w:t>
      </w:r>
      <w:hyperlink w:anchor="_Toc452123395" w:history="1">
        <w:r w:rsidR="001067BA" w:rsidRPr="00951E16">
          <w:rPr>
            <w:rStyle w:val="Hyperlink"/>
            <w:noProof/>
            <w:szCs w:val="20"/>
          </w:rPr>
          <w:t>Setup Checklist for AngularJS</w:t>
        </w:r>
        <w:r w:rsidR="001067BA" w:rsidRPr="00951E16">
          <w:rPr>
            <w:noProof/>
            <w:webHidden/>
            <w:szCs w:val="20"/>
          </w:rPr>
          <w:tab/>
        </w:r>
        <w:r w:rsidR="001067BA" w:rsidRPr="00951E16">
          <w:rPr>
            <w:noProof/>
            <w:webHidden/>
            <w:szCs w:val="20"/>
          </w:rPr>
          <w:fldChar w:fldCharType="begin"/>
        </w:r>
        <w:r w:rsidR="001067BA" w:rsidRPr="00951E16">
          <w:rPr>
            <w:noProof/>
            <w:webHidden/>
            <w:szCs w:val="20"/>
          </w:rPr>
          <w:instrText xml:space="preserve"> PAGEREF _Toc452123395 \h </w:instrText>
        </w:r>
        <w:r w:rsidR="001067BA" w:rsidRPr="00951E16">
          <w:rPr>
            <w:noProof/>
            <w:webHidden/>
            <w:szCs w:val="20"/>
          </w:rPr>
        </w:r>
        <w:r w:rsidR="001067BA" w:rsidRPr="00951E16">
          <w:rPr>
            <w:noProof/>
            <w:webHidden/>
            <w:szCs w:val="20"/>
          </w:rPr>
          <w:fldChar w:fldCharType="separate"/>
        </w:r>
        <w:r w:rsidR="00DE7A38">
          <w:rPr>
            <w:noProof/>
            <w:webHidden/>
            <w:szCs w:val="20"/>
          </w:rPr>
          <w:t>4</w:t>
        </w:r>
        <w:r w:rsidR="001067BA" w:rsidRPr="00951E16">
          <w:rPr>
            <w:noProof/>
            <w:webHidden/>
            <w:szCs w:val="20"/>
          </w:rPr>
          <w:fldChar w:fldCharType="end"/>
        </w:r>
      </w:hyperlink>
    </w:p>
    <w:p w:rsidR="001067BA" w:rsidRPr="00951E16" w:rsidRDefault="00BA2C70" w:rsidP="005E3918">
      <w:pPr>
        <w:pStyle w:val="TOC2"/>
        <w:tabs>
          <w:tab w:val="right" w:leader="dot" w:pos="8630"/>
        </w:tabs>
        <w:ind w:left="0"/>
        <w:jc w:val="both"/>
        <w:rPr>
          <w:rFonts w:asciiTheme="minorHAnsi" w:eastAsiaTheme="minorEastAsia" w:hAnsiTheme="minorHAnsi" w:cstheme="minorBidi"/>
          <w:noProof/>
          <w:szCs w:val="20"/>
        </w:rPr>
      </w:pPr>
      <w:r w:rsidRPr="00951E16">
        <w:rPr>
          <w:noProof/>
          <w:szCs w:val="20"/>
        </w:rPr>
        <w:t xml:space="preserve">                       </w:t>
      </w:r>
      <w:hyperlink w:anchor="_Toc452123396" w:history="1">
        <w:r w:rsidR="001067BA" w:rsidRPr="00951E16">
          <w:rPr>
            <w:rStyle w:val="Hyperlink"/>
            <w:noProof/>
            <w:szCs w:val="20"/>
          </w:rPr>
          <w:t>Instructions</w:t>
        </w:r>
        <w:r w:rsidR="001067BA" w:rsidRPr="00951E16">
          <w:rPr>
            <w:noProof/>
            <w:webHidden/>
            <w:szCs w:val="20"/>
          </w:rPr>
          <w:tab/>
        </w:r>
        <w:r w:rsidR="001067BA" w:rsidRPr="00951E16">
          <w:rPr>
            <w:noProof/>
            <w:webHidden/>
            <w:szCs w:val="20"/>
          </w:rPr>
          <w:fldChar w:fldCharType="begin"/>
        </w:r>
        <w:r w:rsidR="001067BA" w:rsidRPr="00951E16">
          <w:rPr>
            <w:noProof/>
            <w:webHidden/>
            <w:szCs w:val="20"/>
          </w:rPr>
          <w:instrText xml:space="preserve"> PAGEREF _Toc452123396 \h </w:instrText>
        </w:r>
        <w:r w:rsidR="001067BA" w:rsidRPr="00951E16">
          <w:rPr>
            <w:noProof/>
            <w:webHidden/>
            <w:szCs w:val="20"/>
          </w:rPr>
        </w:r>
        <w:r w:rsidR="001067BA" w:rsidRPr="00951E16">
          <w:rPr>
            <w:noProof/>
            <w:webHidden/>
            <w:szCs w:val="20"/>
          </w:rPr>
          <w:fldChar w:fldCharType="separate"/>
        </w:r>
        <w:r w:rsidR="00DE7A38">
          <w:rPr>
            <w:noProof/>
            <w:webHidden/>
            <w:szCs w:val="20"/>
          </w:rPr>
          <w:t>4</w:t>
        </w:r>
        <w:r w:rsidR="001067BA" w:rsidRPr="00951E16">
          <w:rPr>
            <w:noProof/>
            <w:webHidden/>
            <w:szCs w:val="20"/>
          </w:rPr>
          <w:fldChar w:fldCharType="end"/>
        </w:r>
      </w:hyperlink>
    </w:p>
    <w:p w:rsidR="001067BA" w:rsidRPr="00951E16" w:rsidRDefault="00BA2C70" w:rsidP="005E3918">
      <w:pPr>
        <w:pStyle w:val="TOC2"/>
        <w:tabs>
          <w:tab w:val="right" w:leader="dot" w:pos="8630"/>
        </w:tabs>
        <w:ind w:left="0"/>
        <w:jc w:val="both"/>
        <w:rPr>
          <w:rFonts w:asciiTheme="minorHAnsi" w:eastAsiaTheme="minorEastAsia" w:hAnsiTheme="minorHAnsi" w:cstheme="minorBidi"/>
          <w:noProof/>
          <w:szCs w:val="20"/>
        </w:rPr>
      </w:pPr>
      <w:r w:rsidRPr="00951E16">
        <w:rPr>
          <w:noProof/>
          <w:szCs w:val="20"/>
        </w:rPr>
        <w:t xml:space="preserve">                      </w:t>
      </w:r>
      <w:hyperlink w:anchor="_Toc452123397" w:history="1">
        <w:r w:rsidR="001067BA" w:rsidRPr="00951E16">
          <w:rPr>
            <w:rStyle w:val="Hyperlink"/>
            <w:noProof/>
            <w:szCs w:val="20"/>
          </w:rPr>
          <w:t>Learning More</w:t>
        </w:r>
        <w:r w:rsidR="001067BA" w:rsidRPr="00951E16">
          <w:rPr>
            <w:noProof/>
            <w:webHidden/>
            <w:szCs w:val="20"/>
          </w:rPr>
          <w:tab/>
        </w:r>
        <w:r w:rsidR="001067BA" w:rsidRPr="00951E16">
          <w:rPr>
            <w:noProof/>
            <w:webHidden/>
            <w:szCs w:val="20"/>
          </w:rPr>
          <w:fldChar w:fldCharType="begin"/>
        </w:r>
        <w:r w:rsidR="001067BA" w:rsidRPr="00951E16">
          <w:rPr>
            <w:noProof/>
            <w:webHidden/>
            <w:szCs w:val="20"/>
          </w:rPr>
          <w:instrText xml:space="preserve"> PAGEREF _Toc452123397 \h </w:instrText>
        </w:r>
        <w:r w:rsidR="001067BA" w:rsidRPr="00951E16">
          <w:rPr>
            <w:noProof/>
            <w:webHidden/>
            <w:szCs w:val="20"/>
          </w:rPr>
        </w:r>
        <w:r w:rsidR="001067BA" w:rsidRPr="00951E16">
          <w:rPr>
            <w:noProof/>
            <w:webHidden/>
            <w:szCs w:val="20"/>
          </w:rPr>
          <w:fldChar w:fldCharType="separate"/>
        </w:r>
        <w:r w:rsidR="00DE7A38">
          <w:rPr>
            <w:noProof/>
            <w:webHidden/>
            <w:szCs w:val="20"/>
          </w:rPr>
          <w:t>4</w:t>
        </w:r>
        <w:r w:rsidR="001067BA" w:rsidRPr="00951E16">
          <w:rPr>
            <w:noProof/>
            <w:webHidden/>
            <w:szCs w:val="20"/>
          </w:rPr>
          <w:fldChar w:fldCharType="end"/>
        </w:r>
      </w:hyperlink>
    </w:p>
    <w:p w:rsidR="001067BA" w:rsidRPr="00951E16" w:rsidRDefault="006F7F8D" w:rsidP="005E3918">
      <w:pPr>
        <w:pStyle w:val="TOC1"/>
        <w:tabs>
          <w:tab w:val="left" w:pos="1540"/>
        </w:tabs>
        <w:ind w:left="0"/>
        <w:jc w:val="both"/>
        <w:rPr>
          <w:rFonts w:asciiTheme="minorHAnsi" w:eastAsiaTheme="minorEastAsia" w:hAnsiTheme="minorHAnsi" w:cstheme="minorBidi"/>
          <w:i/>
          <w:color w:val="auto"/>
          <w:szCs w:val="20"/>
        </w:rPr>
      </w:pPr>
      <w:r w:rsidRPr="00951E16">
        <w:rPr>
          <w:i/>
          <w:szCs w:val="20"/>
        </w:rPr>
        <w:t xml:space="preserve">          </w:t>
      </w:r>
      <w:hyperlink w:anchor="_Toc452123398" w:history="1">
        <w:r w:rsidR="001067BA" w:rsidRPr="00951E16">
          <w:rPr>
            <w:rStyle w:val="Hyperlink"/>
            <w:rFonts w:ascii="Trebuchet MS" w:hAnsi="Trebuchet MS"/>
            <w:i/>
            <w:szCs w:val="20"/>
          </w:rPr>
          <w:t>Lab 1.</w:t>
        </w:r>
        <w:r w:rsidR="001067BA"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007F53">
          <w:rPr>
            <w:rFonts w:asciiTheme="minorHAnsi" w:eastAsiaTheme="minorEastAsia" w:hAnsiTheme="minorHAnsi" w:cstheme="minorBidi"/>
            <w:i/>
            <w:color w:val="auto"/>
            <w:szCs w:val="20"/>
          </w:rPr>
          <w:t xml:space="preserve">TypeScript </w:t>
        </w:r>
        <w:r w:rsidR="00DE7A38">
          <w:rPr>
            <w:rStyle w:val="Hyperlink"/>
            <w:i/>
            <w:szCs w:val="20"/>
          </w:rPr>
          <w:t>Angular Component &amp; Data Binding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_Toc452123398 \h </w:instrText>
        </w:r>
        <w:r w:rsidR="001067BA" w:rsidRPr="00951E16">
          <w:rPr>
            <w:i/>
            <w:webHidden/>
            <w:szCs w:val="20"/>
          </w:rPr>
        </w:r>
        <w:r w:rsidR="001067BA" w:rsidRPr="00951E16">
          <w:rPr>
            <w:i/>
            <w:webHidden/>
            <w:szCs w:val="20"/>
          </w:rPr>
          <w:fldChar w:fldCharType="separate"/>
        </w:r>
        <w:r w:rsidR="00DE7A38">
          <w:rPr>
            <w:i/>
            <w:webHidden/>
            <w:szCs w:val="20"/>
          </w:rPr>
          <w:t>5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:rsidR="001067BA" w:rsidRDefault="006F7F8D" w:rsidP="005E3918">
      <w:pPr>
        <w:pStyle w:val="TOC1"/>
        <w:tabs>
          <w:tab w:val="left" w:pos="1540"/>
        </w:tabs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 w:rsidR="001067BA" w:rsidRPr="00951E16">
          <w:rPr>
            <w:rStyle w:val="Hyperlink"/>
            <w:rFonts w:ascii="Trebuchet MS" w:hAnsi="Trebuchet MS"/>
            <w:i/>
            <w:szCs w:val="20"/>
          </w:rPr>
          <w:t>Lab 2.</w:t>
        </w:r>
        <w:r w:rsidR="001067BA"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DE7A38">
          <w:rPr>
            <w:rStyle w:val="Hyperlink"/>
            <w:i/>
            <w:szCs w:val="20"/>
          </w:rPr>
          <w:t>Angular Directives &amp; Data Binding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_Toc452123400 \h </w:instrText>
        </w:r>
        <w:r w:rsidR="001067BA" w:rsidRPr="00951E16">
          <w:rPr>
            <w:i/>
            <w:webHidden/>
            <w:szCs w:val="20"/>
          </w:rPr>
        </w:r>
        <w:r w:rsidR="001067BA" w:rsidRPr="00951E16">
          <w:rPr>
            <w:i/>
            <w:webHidden/>
            <w:szCs w:val="20"/>
          </w:rPr>
          <w:fldChar w:fldCharType="separate"/>
        </w:r>
        <w:r w:rsidR="00DE7A38">
          <w:rPr>
            <w:i/>
            <w:webHidden/>
            <w:szCs w:val="20"/>
          </w:rPr>
          <w:t>7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:rsidR="001067BA" w:rsidRPr="006C2F9C" w:rsidRDefault="00DE7A38" w:rsidP="006C2F9C">
      <w:pPr>
        <w:pStyle w:val="TOC1"/>
        <w:tabs>
          <w:tab w:val="left" w:pos="1540"/>
        </w:tabs>
        <w:ind w:left="0"/>
        <w:jc w:val="both"/>
        <w:rPr>
          <w:rFonts w:asciiTheme="minorHAnsi" w:eastAsiaTheme="minorEastAsia" w:hAnsiTheme="minorHAnsi" w:cstheme="minorBidi"/>
          <w:i/>
          <w:color w:val="auto"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>
          <w:rPr>
            <w:rStyle w:val="Hyperlink"/>
            <w:rFonts w:ascii="Trebuchet MS" w:hAnsi="Trebuchet MS"/>
            <w:i/>
            <w:szCs w:val="20"/>
          </w:rPr>
          <w:t>Lab 3</w:t>
        </w:r>
        <w:r w:rsidRPr="00951E16">
          <w:rPr>
            <w:rStyle w:val="Hyperlink"/>
            <w:rFonts w:ascii="Trebuchet MS" w:hAnsi="Trebuchet MS"/>
            <w:i/>
            <w:szCs w:val="20"/>
          </w:rPr>
          <w:t>.</w:t>
        </w:r>
        <w:r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>
          <w:rPr>
            <w:rStyle w:val="Hyperlink"/>
            <w:i/>
            <w:szCs w:val="20"/>
          </w:rPr>
          <w:t>Angular with Form</w:t>
        </w:r>
        <w:r w:rsidRPr="00951E16">
          <w:rPr>
            <w:i/>
            <w:webHidden/>
            <w:szCs w:val="20"/>
          </w:rPr>
          <w:tab/>
        </w:r>
        <w:r w:rsidRPr="00951E16">
          <w:rPr>
            <w:i/>
            <w:webHidden/>
            <w:szCs w:val="20"/>
          </w:rPr>
          <w:fldChar w:fldCharType="begin"/>
        </w:r>
        <w:r w:rsidRPr="00951E16">
          <w:rPr>
            <w:i/>
            <w:webHidden/>
            <w:szCs w:val="20"/>
          </w:rPr>
          <w:instrText xml:space="preserve"> PAGEREF _Toc452123400 \h </w:instrText>
        </w:r>
        <w:r w:rsidRPr="00951E16">
          <w:rPr>
            <w:i/>
            <w:webHidden/>
            <w:szCs w:val="20"/>
          </w:rPr>
        </w:r>
        <w:r w:rsidRPr="00951E16">
          <w:rPr>
            <w:i/>
            <w:webHidden/>
            <w:szCs w:val="20"/>
          </w:rPr>
          <w:fldChar w:fldCharType="separate"/>
        </w:r>
        <w:r>
          <w:rPr>
            <w:i/>
            <w:webHidden/>
            <w:szCs w:val="20"/>
          </w:rPr>
          <w:t>7</w:t>
        </w:r>
        <w:r w:rsidRPr="00951E16">
          <w:rPr>
            <w:i/>
            <w:webHidden/>
            <w:szCs w:val="20"/>
          </w:rPr>
          <w:fldChar w:fldCharType="end"/>
        </w:r>
      </w:hyperlink>
    </w:p>
    <w:p w:rsidR="006C14FA" w:rsidRPr="00951E16" w:rsidRDefault="006C14FA" w:rsidP="006C14FA">
      <w:pPr>
        <w:rPr>
          <w:i/>
          <w:noProof/>
          <w:szCs w:val="20"/>
        </w:rPr>
      </w:pPr>
      <w:r w:rsidRPr="00951E16">
        <w:rPr>
          <w:i/>
          <w:noProof/>
          <w:szCs w:val="20"/>
        </w:rPr>
        <w:t xml:space="preserve">         Appendices</w:t>
      </w:r>
      <w:r w:rsidR="00FD4AF5" w:rsidRPr="00951E16">
        <w:rPr>
          <w:i/>
          <w:noProof/>
          <w:szCs w:val="20"/>
        </w:rPr>
        <w:t>………………………………………………………………………………………… 11</w:t>
      </w:r>
    </w:p>
    <w:p w:rsidR="00FD4AF5" w:rsidRPr="00951E16" w:rsidRDefault="00FD4AF5" w:rsidP="00DE7A38">
      <w:pPr>
        <w:pStyle w:val="Heading2"/>
        <w:rPr>
          <w:noProof/>
        </w:rPr>
      </w:pPr>
      <w:r w:rsidRPr="00951E16">
        <w:rPr>
          <w:noProof/>
        </w:rPr>
        <w:t xml:space="preserve">  </w:t>
      </w:r>
      <w:r w:rsidR="00DE7A38">
        <w:rPr>
          <w:noProof/>
        </w:rPr>
        <w:t xml:space="preserve">             </w:t>
      </w:r>
      <w:r w:rsidRPr="00951E16">
        <w:rPr>
          <w:noProof/>
        </w:rPr>
        <w:t xml:space="preserve"> Appendix A: Table of Figures ………………………………………………………… </w:t>
      </w:r>
      <w:r w:rsidR="00951E16" w:rsidRPr="00951E16">
        <w:rPr>
          <w:noProof/>
        </w:rPr>
        <w:t xml:space="preserve">   </w:t>
      </w:r>
      <w:r w:rsidRPr="00951E16">
        <w:rPr>
          <w:noProof/>
        </w:rPr>
        <w:t>11</w:t>
      </w:r>
    </w:p>
    <w:p w:rsidR="00FD4AF5" w:rsidRPr="00951E16" w:rsidRDefault="00FD4AF5" w:rsidP="006C14FA">
      <w:pPr>
        <w:rPr>
          <w:i/>
          <w:noProof/>
          <w:szCs w:val="20"/>
        </w:rPr>
      </w:pPr>
    </w:p>
    <w:p w:rsidR="006F7F8D" w:rsidRPr="00951E16" w:rsidRDefault="006F7F8D" w:rsidP="006F7F8D">
      <w:pPr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pStyle w:val="TOC1"/>
        <w:jc w:val="both"/>
        <w:rPr>
          <w:rStyle w:val="Hyperlink"/>
          <w:i/>
          <w:szCs w:val="20"/>
        </w:rPr>
      </w:pPr>
      <w:bookmarkStart w:id="9" w:name="_GoBack"/>
      <w:bookmarkEnd w:id="9"/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26348A" w:rsidRPr="0095388B" w:rsidRDefault="00F72936" w:rsidP="005E3918">
      <w:pPr>
        <w:pStyle w:val="TOC1"/>
        <w:ind w:left="0"/>
        <w:jc w:val="both"/>
      </w:pPr>
      <w:r w:rsidRPr="00951E16">
        <w:rPr>
          <w:i/>
          <w:szCs w:val="20"/>
        </w:rPr>
        <w:fldChar w:fldCharType="end"/>
      </w:r>
      <w:r w:rsidR="0026348A" w:rsidRPr="0095388B">
        <w:t>Getting Started</w:t>
      </w:r>
    </w:p>
    <w:p w:rsidR="003270E8" w:rsidRPr="0095388B" w:rsidRDefault="003270E8" w:rsidP="00DE7A38">
      <w:pPr>
        <w:pStyle w:val="Heading2"/>
      </w:pPr>
      <w:bookmarkStart w:id="10" w:name="_Toc450204972"/>
      <w:bookmarkStart w:id="11" w:name="_Toc452123394"/>
      <w:r w:rsidRPr="0095388B">
        <w:t>Overview</w:t>
      </w:r>
      <w:bookmarkEnd w:id="10"/>
      <w:bookmarkEnd w:id="11"/>
    </w:p>
    <w:p w:rsidR="003270E8" w:rsidRPr="0095388B" w:rsidRDefault="003270E8" w:rsidP="003270E8">
      <w:pPr>
        <w:pStyle w:val="StylePara-Heading2Justifi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This lab book is a guided tour for learning </w:t>
      </w:r>
      <w:r w:rsidR="00007F53">
        <w:rPr>
          <w:rFonts w:ascii="Candara" w:hAnsi="Candara" w:cs="Arial"/>
        </w:rPr>
        <w:t>Angular 2.0</w:t>
      </w:r>
      <w:r>
        <w:rPr>
          <w:rFonts w:ascii="Candara" w:hAnsi="Candara" w:cs="Arial"/>
        </w:rPr>
        <w:t xml:space="preserve"> For JEE</w:t>
      </w:r>
      <w:r w:rsidRPr="0095388B">
        <w:rPr>
          <w:rFonts w:ascii="Candara" w:hAnsi="Candara" w:cs="Arial"/>
        </w:rPr>
        <w:t xml:space="preserve"> version </w:t>
      </w:r>
      <w:r>
        <w:rPr>
          <w:rFonts w:ascii="Candara" w:hAnsi="Candara" w:cs="Arial"/>
        </w:rPr>
        <w:t xml:space="preserve">and above. It comprises </w:t>
      </w:r>
      <w:r w:rsidRPr="0095388B">
        <w:rPr>
          <w:rFonts w:ascii="Candara" w:hAnsi="Candara" w:cs="Arial"/>
        </w:rPr>
        <w:t>‘To Do’ assignments. Follow the steps prov</w:t>
      </w:r>
      <w:r>
        <w:rPr>
          <w:rFonts w:ascii="Candara" w:hAnsi="Candara" w:cs="Arial"/>
        </w:rPr>
        <w:t xml:space="preserve">ided to </w:t>
      </w:r>
      <w:r w:rsidRPr="0095388B">
        <w:rPr>
          <w:rFonts w:ascii="Candara" w:hAnsi="Candara" w:cs="Arial"/>
        </w:rPr>
        <w:t>work out the ‘To Do’ assignments given.</w:t>
      </w:r>
    </w:p>
    <w:p w:rsidR="003270E8" w:rsidRPr="0095388B" w:rsidRDefault="003270E8" w:rsidP="003270E8">
      <w:pPr>
        <w:ind w:left="720"/>
        <w:rPr>
          <w:rFonts w:ascii="Candara" w:hAnsi="Candara" w:cs="Arial"/>
        </w:rPr>
      </w:pPr>
    </w:p>
    <w:p w:rsidR="003270E8" w:rsidRPr="0095388B" w:rsidRDefault="003270E8" w:rsidP="00DE7A38">
      <w:pPr>
        <w:pStyle w:val="Heading2"/>
      </w:pPr>
      <w:bookmarkStart w:id="12" w:name="_Toc12394316"/>
      <w:bookmarkStart w:id="13" w:name="_Toc136055301"/>
      <w:bookmarkStart w:id="14" w:name="_Toc450204973"/>
      <w:bookmarkStart w:id="15" w:name="_Toc452123395"/>
      <w:r w:rsidRPr="0095388B">
        <w:t xml:space="preserve">Setup Checklist for </w:t>
      </w:r>
      <w:bookmarkEnd w:id="12"/>
      <w:bookmarkEnd w:id="13"/>
      <w:r>
        <w:t>Angular</w:t>
      </w:r>
      <w:bookmarkEnd w:id="14"/>
      <w:bookmarkEnd w:id="15"/>
      <w:r w:rsidR="00007F53">
        <w:t xml:space="preserve"> 2.0</w:t>
      </w:r>
    </w:p>
    <w:p w:rsidR="003270E8" w:rsidRPr="0095388B" w:rsidRDefault="001569DA" w:rsidP="003270E8">
      <w:pPr>
        <w:pStyle w:val="StylePara-Heading2Justified"/>
        <w:rPr>
          <w:rFonts w:ascii="Candara" w:hAnsi="Candara" w:cs="Arial"/>
        </w:rPr>
      </w:pPr>
      <w:r>
        <w:rPr>
          <w:rFonts w:ascii="Candara" w:hAnsi="Candara" w:cs="Arial"/>
        </w:rPr>
        <w:t>Here’s what i</w:t>
      </w:r>
      <w:r w:rsidR="003270E8" w:rsidRPr="0095388B">
        <w:rPr>
          <w:rFonts w:ascii="Candara" w:hAnsi="Candara" w:cs="Arial"/>
        </w:rPr>
        <w:t xml:space="preserve">s expected on your machine for the lab </w:t>
      </w:r>
      <w:r w:rsidRPr="0095388B">
        <w:rPr>
          <w:rFonts w:ascii="Candara" w:hAnsi="Candara" w:cs="Arial"/>
        </w:rPr>
        <w:t xml:space="preserve">in order </w:t>
      </w:r>
      <w:r w:rsidR="003270E8" w:rsidRPr="0095388B">
        <w:rPr>
          <w:rFonts w:ascii="Candara" w:hAnsi="Candara" w:cs="Arial"/>
        </w:rPr>
        <w:t>to work.</w:t>
      </w: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Minimum System Requirements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Intel Pentium 90 or higher (P166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Microsoft Windows XP</w:t>
      </w:r>
      <w:r>
        <w:rPr>
          <w:rFonts w:ascii="Candara" w:hAnsi="Candara" w:cs="Arial"/>
        </w:rPr>
        <w:t>, Windows 7 or Windows 8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Memory: </w:t>
      </w:r>
      <w:r>
        <w:rPr>
          <w:rFonts w:ascii="Candara" w:hAnsi="Candara" w:cs="Arial"/>
        </w:rPr>
        <w:t>2G</w:t>
      </w:r>
      <w:r w:rsidRPr="0095388B">
        <w:rPr>
          <w:rFonts w:ascii="Candara" w:hAnsi="Candara" w:cs="Arial"/>
        </w:rPr>
        <w:t>B of RAM (</w:t>
      </w:r>
      <w:r>
        <w:rPr>
          <w:rFonts w:ascii="Candara" w:hAnsi="Candara" w:cs="Arial"/>
        </w:rPr>
        <w:t>1G</w:t>
      </w:r>
      <w:r w:rsidRPr="0095388B">
        <w:rPr>
          <w:rFonts w:ascii="Candara" w:hAnsi="Candara" w:cs="Arial"/>
        </w:rPr>
        <w:t>B or more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Google Chrome 36.0 or Mozilla Firefox 31.0 or Internet Explorer 10 or above</w:t>
      </w:r>
    </w:p>
    <w:p w:rsidR="003270E8" w:rsidRPr="0095388B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Please ensure that the following is done:</w:t>
      </w:r>
    </w:p>
    <w:p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A text editor like Notepad or </w:t>
      </w:r>
      <w:r>
        <w:rPr>
          <w:rFonts w:ascii="Candara" w:hAnsi="Candara" w:cs="Arial"/>
        </w:rPr>
        <w:t xml:space="preserve">Notepad++ or Eclipse Luna </w:t>
      </w:r>
      <w:r w:rsidRPr="0095388B">
        <w:rPr>
          <w:rFonts w:ascii="Candara" w:hAnsi="Candara" w:cs="Arial"/>
        </w:rPr>
        <w:t>is installed.</w:t>
      </w:r>
    </w:p>
    <w:p w:rsidR="00007F53" w:rsidRPr="0095388B" w:rsidRDefault="00007F53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 xml:space="preserve">Node.js install with node module </w:t>
      </w:r>
    </w:p>
    <w:p w:rsidR="003270E8" w:rsidRPr="0095388B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:rsidR="003270E8" w:rsidRPr="0095388B" w:rsidRDefault="003270E8" w:rsidP="00DE7A38">
      <w:pPr>
        <w:pStyle w:val="Heading2"/>
      </w:pPr>
      <w:bookmarkStart w:id="16" w:name="_Toc450204974"/>
      <w:bookmarkStart w:id="17" w:name="_Toc452123396"/>
      <w:r w:rsidRPr="0095388B">
        <w:t>Instructions</w:t>
      </w:r>
      <w:bookmarkEnd w:id="16"/>
      <w:bookmarkEnd w:id="17"/>
    </w:p>
    <w:p w:rsidR="003270E8" w:rsidRPr="0095388B" w:rsidRDefault="003270E8" w:rsidP="003270E8">
      <w:pPr>
        <w:ind w:left="360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Create a directory by your name in drive &lt;drive&gt;. In this directory, create a subdirectory </w:t>
      </w:r>
      <w:r>
        <w:rPr>
          <w:rFonts w:ascii="Candara" w:hAnsi="Candara" w:cs="Arial"/>
        </w:rPr>
        <w:t>angular</w:t>
      </w:r>
      <w:r w:rsidRPr="0095388B">
        <w:rPr>
          <w:rFonts w:ascii="Candara" w:hAnsi="Candara" w:cs="Arial"/>
        </w:rPr>
        <w:t>_assgn. For each lab exercise create a directory as lab &lt;lab number&gt;.</w:t>
      </w:r>
    </w:p>
    <w:p w:rsidR="003270E8" w:rsidRDefault="003270E8" w:rsidP="00007F53">
      <w:pPr>
        <w:pStyle w:val="Para-Heading2Bullet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You may also look up the on-line help provided in </w:t>
      </w:r>
      <w:r w:rsidR="00007F53" w:rsidRPr="00007F53">
        <w:rPr>
          <w:rFonts w:ascii="Candara" w:hAnsi="Candara" w:cs="Arial"/>
        </w:rPr>
        <w:t>https://v2.angular.io/docs/ts/latest/guide/setup.html</w:t>
      </w:r>
    </w:p>
    <w:p w:rsidR="003270E8" w:rsidRPr="0095388B" w:rsidRDefault="003270E8" w:rsidP="003270E8">
      <w:pPr>
        <w:pStyle w:val="Para-Heading2Bulleted"/>
        <w:numPr>
          <w:ilvl w:val="0"/>
          <w:numId w:val="0"/>
        </w:numPr>
        <w:ind w:left="1800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old"/>
        <w:rPr>
          <w:rFonts w:ascii="Candara" w:hAnsi="Candara" w:cs="Arial"/>
        </w:rPr>
      </w:pPr>
      <w:bookmarkStart w:id="18" w:name="_Toc515766575"/>
      <w:bookmarkStart w:id="19" w:name="_Toc515766695"/>
      <w:bookmarkStart w:id="20" w:name="_Toc107468493"/>
      <w:bookmarkStart w:id="21" w:name="_Toc136055300"/>
    </w:p>
    <w:p w:rsidR="003270E8" w:rsidRPr="0095388B" w:rsidRDefault="003270E8" w:rsidP="00DE7A38">
      <w:pPr>
        <w:pStyle w:val="Heading2"/>
      </w:pPr>
      <w:bookmarkStart w:id="22" w:name="_Toc450204975"/>
      <w:bookmarkStart w:id="23" w:name="_Toc452123397"/>
      <w:bookmarkEnd w:id="18"/>
      <w:bookmarkEnd w:id="19"/>
      <w:bookmarkEnd w:id="20"/>
      <w:bookmarkEnd w:id="21"/>
      <w:r w:rsidRPr="0095388B">
        <w:t>Learning More</w:t>
      </w:r>
      <w:bookmarkEnd w:id="22"/>
      <w:bookmarkEnd w:id="23"/>
      <w:r w:rsidRPr="0095388B">
        <w:t xml:space="preserve"> </w:t>
      </w:r>
    </w:p>
    <w:p w:rsidR="003270E8" w:rsidRPr="0095388B" w:rsidRDefault="003270E8" w:rsidP="003270E8">
      <w:pPr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numPr>
          <w:ilvl w:val="0"/>
          <w:numId w:val="0"/>
        </w:numPr>
        <w:ind w:left="1440" w:hanging="360"/>
        <w:rPr>
          <w:rFonts w:ascii="Candara" w:hAnsi="Candara" w:cs="Arial"/>
        </w:rPr>
      </w:pPr>
    </w:p>
    <w:p w:rsidR="00376E2E" w:rsidRPr="0095388B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 w:cs="Arial"/>
        </w:rPr>
        <w:sectPr w:rsidR="00376E2E" w:rsidRPr="0095388B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0549B" w:rsidRPr="00A2727F" w:rsidRDefault="00EF5DD6" w:rsidP="00A2727F">
      <w:pPr>
        <w:pStyle w:val="MainTitle-Numbered"/>
      </w:pPr>
      <w:r>
        <w:lastRenderedPageBreak/>
        <w:t xml:space="preserve">Typescript Angular </w:t>
      </w:r>
      <w:r w:rsidR="009F6859">
        <w:t>Components &amp; Data Binding</w:t>
      </w: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F3990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D7425D" w:rsidRPr="0095388B" w:rsidRDefault="00212AE1" w:rsidP="00C45D3C">
            <w:pPr>
              <w:pStyle w:val="Para-Heading2Bulleted"/>
              <w:numPr>
                <w:ilvl w:val="0"/>
                <w:numId w:val="8"/>
              </w:numPr>
              <w:jc w:val="left"/>
            </w:pPr>
            <w:r w:rsidRPr="0095388B">
              <w:rPr>
                <w:rFonts w:ascii="Candara" w:hAnsi="Candara" w:cs="Arial"/>
              </w:rPr>
              <w:t xml:space="preserve">Understand </w:t>
            </w:r>
            <w:r w:rsidR="00D7425D">
              <w:rPr>
                <w:rFonts w:ascii="Candara" w:hAnsi="Candara" w:cs="Arial"/>
              </w:rPr>
              <w:t xml:space="preserve">the typescript &amp; Angular data binding components </w:t>
            </w:r>
          </w:p>
          <w:p w:rsidR="0050549B" w:rsidRPr="0095388B" w:rsidRDefault="0050549B" w:rsidP="00C45D3C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0549B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50549B" w:rsidRPr="0095388B" w:rsidRDefault="0050549B" w:rsidP="00337986">
            <w:r w:rsidRPr="0095388B">
              <w:t>60 minutes</w:t>
            </w:r>
          </w:p>
        </w:tc>
      </w:tr>
      <w:tr w:rsidR="00591696" w:rsidRPr="0095388B">
        <w:tc>
          <w:tcPr>
            <w:tcW w:w="790" w:type="dxa"/>
            <w:shd w:val="clear" w:color="auto" w:fill="CCCCCC"/>
            <w:vAlign w:val="center"/>
          </w:tcPr>
          <w:p w:rsidR="00591696" w:rsidRPr="00337986" w:rsidRDefault="00591696" w:rsidP="00337986">
            <w:pPr>
              <w:rPr>
                <w:rStyle w:val="StyleNormalBold"/>
              </w:rPr>
            </w:pPr>
          </w:p>
        </w:tc>
        <w:tc>
          <w:tcPr>
            <w:tcW w:w="7346" w:type="dxa"/>
          </w:tcPr>
          <w:p w:rsidR="00591696" w:rsidRPr="0095388B" w:rsidRDefault="00591696" w:rsidP="00337986"/>
        </w:tc>
      </w:tr>
    </w:tbl>
    <w:p w:rsidR="0050549B" w:rsidRDefault="0050549B" w:rsidP="00A2727F"/>
    <w:p w:rsidR="00FA2490" w:rsidRDefault="004C5008" w:rsidP="00C45D3C">
      <w:pPr>
        <w:pStyle w:val="ListParagraph"/>
        <w:numPr>
          <w:ilvl w:val="1"/>
          <w:numId w:val="12"/>
        </w:numPr>
      </w:pPr>
      <w:r>
        <w:t>C</w:t>
      </w:r>
      <w:r w:rsidR="00FA2490">
        <w:t xml:space="preserve">reate Typescript class </w:t>
      </w:r>
      <w:r>
        <w:t xml:space="preserve"> ,as per below mentioned diagram</w:t>
      </w:r>
    </w:p>
    <w:p w:rsidR="00591696" w:rsidRDefault="00D7425D" w:rsidP="00FA249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267200" cy="2673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008">
        <w:t xml:space="preserve">   </w:t>
      </w:r>
    </w:p>
    <w:p w:rsidR="004C6E84" w:rsidRDefault="00D7425D" w:rsidP="00FA2490">
      <w:pPr>
        <w:pStyle w:val="ListParagraph"/>
        <w:ind w:left="360"/>
      </w:pPr>
      <w:r>
        <w:t>All 3 classes are in separate file. We have</w:t>
      </w:r>
      <w:r w:rsidR="004C6E84">
        <w:t xml:space="preserve"> to add mobile details such as id, name, cost &amp; type  </w:t>
      </w:r>
      <w:r>
        <w:t xml:space="preserve"> from different typescript file &amp; print data in console</w:t>
      </w:r>
    </w:p>
    <w:p w:rsidR="00A04EB1" w:rsidRDefault="00A04EB1" w:rsidP="00C45D3C">
      <w:pPr>
        <w:pStyle w:val="ListParagraph"/>
        <w:numPr>
          <w:ilvl w:val="0"/>
          <w:numId w:val="13"/>
        </w:numPr>
      </w:pPr>
      <w:r>
        <w:t xml:space="preserve">Get Data from array </w:t>
      </w:r>
    </w:p>
    <w:p w:rsidR="004C6E84" w:rsidRDefault="004C6E84" w:rsidP="00FA2490">
      <w:pPr>
        <w:pStyle w:val="ListParagraph"/>
        <w:ind w:left="360"/>
      </w:pPr>
    </w:p>
    <w:p w:rsidR="00D7425D" w:rsidRDefault="00D7425D" w:rsidP="00FA2490">
      <w:pPr>
        <w:pStyle w:val="ListParagraph"/>
        <w:ind w:left="360"/>
      </w:pPr>
      <w:r>
        <w:t xml:space="preserve">  </w:t>
      </w:r>
    </w:p>
    <w:p w:rsidR="00591696" w:rsidRPr="00A2727F" w:rsidRDefault="00591696" w:rsidP="00A2727F"/>
    <w:p w:rsidR="00591696" w:rsidRDefault="00212AE1" w:rsidP="00DE7A38">
      <w:pPr>
        <w:pStyle w:val="Heading2"/>
      </w:pPr>
      <w:bookmarkStart w:id="24" w:name="_Toc450204977"/>
      <w:bookmarkStart w:id="25" w:name="_Toc452123399"/>
      <w:r>
        <w:lastRenderedPageBreak/>
        <w:t>1</w:t>
      </w:r>
      <w:r w:rsidR="00591696">
        <w:t>.2</w:t>
      </w:r>
      <w:r w:rsidR="00FA4B86">
        <w:t>: Creat</w:t>
      </w:r>
      <w:bookmarkEnd w:id="24"/>
      <w:bookmarkEnd w:id="25"/>
      <w:r w:rsidR="00591696">
        <w:t xml:space="preserve">e a Angular Application &amp; display the result shown below </w:t>
      </w:r>
    </w:p>
    <w:p w:rsidR="00591696" w:rsidRDefault="00591696" w:rsidP="00DE7A38">
      <w:pPr>
        <w:pStyle w:val="Heading2"/>
      </w:pPr>
      <w:r>
        <w:rPr>
          <w:noProof/>
        </w:rPr>
        <w:drawing>
          <wp:inline distT="0" distB="0" distL="0" distR="0">
            <wp:extent cx="4648200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696" w:rsidRDefault="00591696" w:rsidP="00DE7A38">
      <w:pPr>
        <w:pStyle w:val="Heading2"/>
      </w:pPr>
      <w:r>
        <w:t>When we put some data in ID, name, salary, department it will c</w:t>
      </w:r>
      <w:r w:rsidR="00B27A84">
        <w:t>ome automatically come below the submit button</w:t>
      </w:r>
      <w:r>
        <w:t xml:space="preserve"> shown below </w:t>
      </w:r>
    </w:p>
    <w:p w:rsidR="00212AE1" w:rsidRDefault="00591696" w:rsidP="00DE7A38">
      <w:pPr>
        <w:pStyle w:val="Heading2"/>
      </w:pPr>
      <w:r>
        <w:rPr>
          <w:noProof/>
        </w:rPr>
        <w:drawing>
          <wp:inline distT="0" distB="0" distL="0" distR="0">
            <wp:extent cx="4533900" cy="200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591696" w:rsidRDefault="00591696" w:rsidP="00591696"/>
    <w:p w:rsidR="00591696" w:rsidRDefault="00591696" w:rsidP="00591696"/>
    <w:p w:rsidR="00591696" w:rsidRDefault="00591696" w:rsidP="00591696">
      <w:r>
        <w:t>When we click on Add employee alert box will open &amp; display all d</w:t>
      </w:r>
      <w:r w:rsidR="00B27A84">
        <w:t>ata inserted as shown in given image</w:t>
      </w:r>
      <w:r>
        <w:t xml:space="preserve"> </w:t>
      </w:r>
    </w:p>
    <w:p w:rsidR="00D7425D" w:rsidRPr="00591696" w:rsidRDefault="00591696" w:rsidP="00591696">
      <w:r>
        <w:rPr>
          <w:noProof/>
        </w:rPr>
        <w:drawing>
          <wp:inline distT="0" distB="0" distL="0" distR="0">
            <wp:extent cx="5480050" cy="16192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A2" w:rsidRPr="00953DB2" w:rsidRDefault="006E2AA2" w:rsidP="00953DB2">
      <w:pPr>
        <w:pStyle w:val="MainTitle-Numbered"/>
      </w:pPr>
      <w:bookmarkStart w:id="26" w:name="_Toc450204988"/>
      <w:bookmarkStart w:id="27" w:name="_Toc452123400"/>
      <w:r w:rsidRPr="00953DB2">
        <w:lastRenderedPageBreak/>
        <w:t>Angular</w:t>
      </w:r>
      <w:r w:rsidR="009F6859">
        <w:t xml:space="preserve"> Directives &amp; Data Binding</w:t>
      </w:r>
      <w:r w:rsidRPr="00953DB2">
        <w:t xml:space="preserve"> </w:t>
      </w:r>
      <w:bookmarkEnd w:id="26"/>
      <w:bookmarkEnd w:id="27"/>
    </w:p>
    <w:p w:rsidR="00DD2C4C" w:rsidRPr="00A2727F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0F2C29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0F2C29" w:rsidRPr="0095388B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0F2C29" w:rsidRPr="0095388B" w:rsidRDefault="00476746" w:rsidP="00C45D3C">
            <w:pPr>
              <w:pStyle w:val="StylePara-unlistedbullets"/>
              <w:numPr>
                <w:ilvl w:val="0"/>
                <w:numId w:val="9"/>
              </w:numPr>
            </w:pPr>
            <w:r w:rsidRPr="0095388B">
              <w:rPr>
                <w:rFonts w:ascii="Candara" w:hAnsi="Candara" w:cs="Arial"/>
              </w:rPr>
              <w:t xml:space="preserve">Understand </w:t>
            </w:r>
            <w:r>
              <w:rPr>
                <w:rFonts w:ascii="Candara" w:hAnsi="Candara" w:cs="Arial"/>
              </w:rPr>
              <w:t xml:space="preserve">the </w:t>
            </w:r>
            <w:r w:rsidR="009F6859">
              <w:rPr>
                <w:rFonts w:ascii="Candara" w:hAnsi="Candara" w:cs="Arial"/>
              </w:rPr>
              <w:t xml:space="preserve">Directives &amp; Data Binding </w:t>
            </w:r>
          </w:p>
        </w:tc>
      </w:tr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751C53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0F2C29" w:rsidRPr="0095388B" w:rsidRDefault="009A3E17" w:rsidP="00EC5F79">
            <w:pPr>
              <w:pStyle w:val="StylePara"/>
              <w:ind w:left="0"/>
            </w:pPr>
            <w:r>
              <w:t>18</w:t>
            </w:r>
            <w:r w:rsidR="00BA4B57" w:rsidRPr="0095388B">
              <w:t>0 min</w:t>
            </w:r>
            <w:r w:rsidR="000F2C29" w:rsidRPr="0095388B">
              <w:t>utes</w:t>
            </w:r>
          </w:p>
        </w:tc>
      </w:tr>
    </w:tbl>
    <w:p w:rsidR="00EB009B" w:rsidRDefault="00EB009B" w:rsidP="00DE7A38">
      <w:pPr>
        <w:pStyle w:val="Heading2"/>
      </w:pPr>
    </w:p>
    <w:p w:rsidR="009A3E17" w:rsidRDefault="009A3E17" w:rsidP="00DE7A38">
      <w:pPr>
        <w:pStyle w:val="Heading2"/>
      </w:pPr>
      <w:bookmarkStart w:id="28" w:name="_Toc448909940"/>
      <w:bookmarkStart w:id="29" w:name="_Toc452123401"/>
      <w:r w:rsidRPr="0095388B">
        <w:t>2</w:t>
      </w:r>
      <w:r>
        <w:t>.1</w:t>
      </w:r>
      <w:r w:rsidRPr="0095388B">
        <w:t xml:space="preserve">. </w:t>
      </w:r>
      <w:r>
        <w:t>Creating a</w:t>
      </w:r>
      <w:r w:rsidRPr="0095388B">
        <w:t xml:space="preserve"> </w:t>
      </w:r>
      <w:r>
        <w:t>webpage to work with angular</w:t>
      </w:r>
    </w:p>
    <w:p w:rsidR="009A3E17" w:rsidRPr="009A3E17" w:rsidRDefault="009A3E17" w:rsidP="00DE7A38">
      <w:pPr>
        <w:pStyle w:val="Heading2"/>
      </w:pPr>
      <w:r w:rsidRPr="009A3E17">
        <w:t xml:space="preserve">Create a web page in Angular &amp; display the results shown below. </w:t>
      </w:r>
    </w:p>
    <w:p w:rsidR="009A3E17" w:rsidRDefault="009A3E17" w:rsidP="009A3E17">
      <w:r>
        <w:rPr>
          <w:noProof/>
        </w:rPr>
        <w:drawing>
          <wp:inline distT="0" distB="0" distL="0" distR="0" wp14:anchorId="10AF4A57" wp14:editId="58DB4A57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7" w:rsidRDefault="009A3E17" w:rsidP="009A3E17"/>
    <w:p w:rsidR="009A3E17" w:rsidRDefault="009A3E17" w:rsidP="009A3E17">
      <w:r>
        <w:t>Show all data comes from array as below :</w:t>
      </w:r>
    </w:p>
    <w:p w:rsidR="009A3E17" w:rsidRPr="009A3E17" w:rsidRDefault="009A3E17" w:rsidP="009A3E17">
      <w:pPr>
        <w:autoSpaceDE w:val="0"/>
        <w:autoSpaceDN w:val="0"/>
        <w:adjustRightInd w:val="0"/>
        <w:rPr>
          <w:rFonts w:cs="Arial"/>
          <w:sz w:val="16"/>
          <w:szCs w:val="16"/>
        </w:rPr>
      </w:pPr>
      <w:r>
        <w:rPr>
          <w:rFonts w:cs="Arial"/>
          <w:color w:val="000000"/>
          <w:sz w:val="16"/>
          <w:szCs w:val="16"/>
        </w:rPr>
        <w:t xml:space="preserve">                   </w:t>
      </w:r>
      <w:r w:rsidRPr="009A3E17">
        <w:rPr>
          <w:rFonts w:cs="Arial"/>
          <w:color w:val="000000"/>
          <w:sz w:val="16"/>
          <w:szCs w:val="16"/>
        </w:rPr>
        <w:t>[</w:t>
      </w:r>
    </w:p>
    <w:p w:rsidR="009A3E17" w:rsidRPr="009A3E17" w:rsidRDefault="009A3E17" w:rsidP="009A3E17">
      <w:pPr>
        <w:autoSpaceDE w:val="0"/>
        <w:autoSpaceDN w:val="0"/>
        <w:adjustRightInd w:val="0"/>
        <w:rPr>
          <w:rFonts w:cs="Arial"/>
          <w:sz w:val="16"/>
          <w:szCs w:val="16"/>
        </w:rPr>
      </w:pPr>
      <w:r w:rsidRPr="009A3E17">
        <w:rPr>
          <w:rFonts w:cs="Arial"/>
          <w:color w:val="000000"/>
          <w:sz w:val="16"/>
          <w:szCs w:val="16"/>
        </w:rPr>
        <w:t xml:space="preserve">                   {empId:</w:t>
      </w:r>
      <w:r w:rsidRPr="009A3E17">
        <w:rPr>
          <w:rFonts w:cs="Arial"/>
          <w:color w:val="D33682"/>
          <w:sz w:val="16"/>
          <w:szCs w:val="16"/>
        </w:rPr>
        <w:t>1001</w:t>
      </w:r>
      <w:r w:rsidRPr="009A3E17">
        <w:rPr>
          <w:rFonts w:cs="Arial"/>
          <w:color w:val="000000"/>
          <w:sz w:val="16"/>
          <w:szCs w:val="16"/>
        </w:rPr>
        <w:t>,empName:</w:t>
      </w:r>
      <w:r w:rsidRPr="009A3E17">
        <w:rPr>
          <w:rFonts w:cs="Arial"/>
          <w:color w:val="2AA198"/>
          <w:sz w:val="16"/>
          <w:szCs w:val="16"/>
        </w:rPr>
        <w:t>"Rahul"</w:t>
      </w:r>
      <w:r w:rsidRPr="009A3E17">
        <w:rPr>
          <w:rFonts w:cs="Arial"/>
          <w:color w:val="000000"/>
          <w:sz w:val="16"/>
          <w:szCs w:val="16"/>
        </w:rPr>
        <w:t>,empSal:</w:t>
      </w:r>
      <w:r w:rsidRPr="009A3E17">
        <w:rPr>
          <w:rFonts w:cs="Arial"/>
          <w:color w:val="D33682"/>
          <w:sz w:val="16"/>
          <w:szCs w:val="16"/>
        </w:rPr>
        <w:t>9000</w:t>
      </w:r>
      <w:r w:rsidRPr="009A3E17">
        <w:rPr>
          <w:rFonts w:cs="Arial"/>
          <w:color w:val="000000"/>
          <w:sz w:val="16"/>
          <w:szCs w:val="16"/>
        </w:rPr>
        <w:t>,empDep:</w:t>
      </w:r>
      <w:r w:rsidRPr="009A3E17">
        <w:rPr>
          <w:rFonts w:cs="Arial"/>
          <w:color w:val="2AA198"/>
          <w:sz w:val="16"/>
          <w:szCs w:val="16"/>
        </w:rPr>
        <w:t>"Java"</w:t>
      </w:r>
      <w:r w:rsidRPr="009A3E17">
        <w:rPr>
          <w:rFonts w:cs="Arial"/>
          <w:color w:val="000000"/>
          <w:sz w:val="16"/>
          <w:szCs w:val="16"/>
        </w:rPr>
        <w:t>},</w:t>
      </w:r>
    </w:p>
    <w:p w:rsidR="009A3E17" w:rsidRPr="009A3E17" w:rsidRDefault="009A3E17" w:rsidP="009A3E17">
      <w:pPr>
        <w:autoSpaceDE w:val="0"/>
        <w:autoSpaceDN w:val="0"/>
        <w:adjustRightInd w:val="0"/>
        <w:rPr>
          <w:rFonts w:cs="Arial"/>
          <w:sz w:val="16"/>
          <w:szCs w:val="16"/>
        </w:rPr>
      </w:pPr>
      <w:r w:rsidRPr="009A3E17">
        <w:rPr>
          <w:rFonts w:cs="Arial"/>
          <w:color w:val="000000"/>
          <w:sz w:val="16"/>
          <w:szCs w:val="16"/>
        </w:rPr>
        <w:t xml:space="preserve">                   {empId:</w:t>
      </w:r>
      <w:r w:rsidRPr="009A3E17">
        <w:rPr>
          <w:rFonts w:cs="Arial"/>
          <w:color w:val="D33682"/>
          <w:sz w:val="16"/>
          <w:szCs w:val="16"/>
        </w:rPr>
        <w:t>1002</w:t>
      </w:r>
      <w:r w:rsidRPr="009A3E17">
        <w:rPr>
          <w:rFonts w:cs="Arial"/>
          <w:color w:val="000000"/>
          <w:sz w:val="16"/>
          <w:szCs w:val="16"/>
        </w:rPr>
        <w:t>,empName:</w:t>
      </w:r>
      <w:r w:rsidRPr="009A3E17">
        <w:rPr>
          <w:rFonts w:cs="Arial"/>
          <w:color w:val="2AA198"/>
          <w:sz w:val="16"/>
          <w:szCs w:val="16"/>
        </w:rPr>
        <w:t>"Sachin"</w:t>
      </w:r>
      <w:r w:rsidRPr="009A3E17">
        <w:rPr>
          <w:rFonts w:cs="Arial"/>
          <w:color w:val="000000"/>
          <w:sz w:val="16"/>
          <w:szCs w:val="16"/>
        </w:rPr>
        <w:t>,empSal:</w:t>
      </w:r>
      <w:r w:rsidRPr="009A3E17">
        <w:rPr>
          <w:rFonts w:cs="Arial"/>
          <w:color w:val="D33682"/>
          <w:sz w:val="16"/>
          <w:szCs w:val="16"/>
        </w:rPr>
        <w:t>19000</w:t>
      </w:r>
      <w:r w:rsidRPr="009A3E17">
        <w:rPr>
          <w:rFonts w:cs="Arial"/>
          <w:color w:val="000000"/>
          <w:sz w:val="16"/>
          <w:szCs w:val="16"/>
        </w:rPr>
        <w:t>,empDep:</w:t>
      </w:r>
      <w:r w:rsidRPr="009A3E17">
        <w:rPr>
          <w:rFonts w:cs="Arial"/>
          <w:color w:val="2AA198"/>
          <w:sz w:val="16"/>
          <w:szCs w:val="16"/>
        </w:rPr>
        <w:t>"OraApps"</w:t>
      </w:r>
      <w:r w:rsidRPr="009A3E17">
        <w:rPr>
          <w:rFonts w:cs="Arial"/>
          <w:color w:val="000000"/>
          <w:sz w:val="16"/>
          <w:szCs w:val="16"/>
        </w:rPr>
        <w:t>},</w:t>
      </w:r>
    </w:p>
    <w:p w:rsidR="009A3E17" w:rsidRPr="009A3E17" w:rsidRDefault="009A3E17" w:rsidP="009A3E17">
      <w:pPr>
        <w:autoSpaceDE w:val="0"/>
        <w:autoSpaceDN w:val="0"/>
        <w:adjustRightInd w:val="0"/>
        <w:rPr>
          <w:rFonts w:cs="Arial"/>
          <w:sz w:val="16"/>
          <w:szCs w:val="16"/>
        </w:rPr>
      </w:pPr>
      <w:r w:rsidRPr="009A3E17">
        <w:rPr>
          <w:rFonts w:cs="Arial"/>
          <w:color w:val="000000"/>
          <w:sz w:val="16"/>
          <w:szCs w:val="16"/>
        </w:rPr>
        <w:t xml:space="preserve">                   {empId:</w:t>
      </w:r>
      <w:r w:rsidRPr="009A3E17">
        <w:rPr>
          <w:rFonts w:cs="Arial"/>
          <w:color w:val="D33682"/>
          <w:sz w:val="16"/>
          <w:szCs w:val="16"/>
        </w:rPr>
        <w:t>1003</w:t>
      </w:r>
      <w:r w:rsidRPr="009A3E17">
        <w:rPr>
          <w:rFonts w:cs="Arial"/>
          <w:color w:val="000000"/>
          <w:sz w:val="16"/>
          <w:szCs w:val="16"/>
        </w:rPr>
        <w:t>,empName:</w:t>
      </w:r>
      <w:r w:rsidRPr="009A3E17">
        <w:rPr>
          <w:rFonts w:cs="Arial"/>
          <w:color w:val="2AA198"/>
          <w:sz w:val="16"/>
          <w:szCs w:val="16"/>
        </w:rPr>
        <w:t>"Vikash"</w:t>
      </w:r>
      <w:r w:rsidRPr="009A3E17">
        <w:rPr>
          <w:rFonts w:cs="Arial"/>
          <w:color w:val="000000"/>
          <w:sz w:val="16"/>
          <w:szCs w:val="16"/>
        </w:rPr>
        <w:t>,empSal:</w:t>
      </w:r>
      <w:r w:rsidRPr="009A3E17">
        <w:rPr>
          <w:rFonts w:cs="Arial"/>
          <w:color w:val="D33682"/>
          <w:sz w:val="16"/>
          <w:szCs w:val="16"/>
        </w:rPr>
        <w:t>29000</w:t>
      </w:r>
      <w:r w:rsidRPr="009A3E17">
        <w:rPr>
          <w:rFonts w:cs="Arial"/>
          <w:color w:val="000000"/>
          <w:sz w:val="16"/>
          <w:szCs w:val="16"/>
        </w:rPr>
        <w:t>,empDep:</w:t>
      </w:r>
      <w:r w:rsidRPr="009A3E17">
        <w:rPr>
          <w:rFonts w:cs="Arial"/>
          <w:color w:val="2AA198"/>
          <w:sz w:val="16"/>
          <w:szCs w:val="16"/>
        </w:rPr>
        <w:t>"BI"</w:t>
      </w:r>
      <w:r w:rsidRPr="009A3E17">
        <w:rPr>
          <w:rFonts w:cs="Arial"/>
          <w:color w:val="000000"/>
          <w:sz w:val="16"/>
          <w:szCs w:val="16"/>
        </w:rPr>
        <w:t>},</w:t>
      </w:r>
    </w:p>
    <w:p w:rsidR="009A3E17" w:rsidRDefault="009A3E17" w:rsidP="009A3E17">
      <w:pPr>
        <w:rPr>
          <w:rFonts w:cs="Arial"/>
          <w:color w:val="000000"/>
          <w:sz w:val="16"/>
          <w:szCs w:val="16"/>
        </w:rPr>
      </w:pPr>
      <w:r w:rsidRPr="009A3E17">
        <w:rPr>
          <w:rFonts w:cs="Arial"/>
          <w:color w:val="000000"/>
          <w:sz w:val="16"/>
          <w:szCs w:val="16"/>
        </w:rPr>
        <w:t xml:space="preserve">                   ];</w:t>
      </w:r>
    </w:p>
    <w:p w:rsidR="009A3E17" w:rsidRDefault="009A3E17" w:rsidP="009A3E17">
      <w:pPr>
        <w:rPr>
          <w:rFonts w:cs="Arial"/>
          <w:color w:val="000000"/>
          <w:szCs w:val="20"/>
        </w:rPr>
      </w:pPr>
      <w:r w:rsidRPr="009A3E17">
        <w:rPr>
          <w:rFonts w:cs="Arial"/>
          <w:color w:val="000000"/>
          <w:szCs w:val="20"/>
        </w:rPr>
        <w:t>When the user enter Id,</w:t>
      </w:r>
      <w:r>
        <w:rPr>
          <w:rFonts w:cs="Arial"/>
          <w:color w:val="000000"/>
          <w:szCs w:val="20"/>
        </w:rPr>
        <w:t xml:space="preserve"> </w:t>
      </w:r>
      <w:r w:rsidRPr="009A3E17">
        <w:rPr>
          <w:rFonts w:cs="Arial"/>
          <w:color w:val="000000"/>
          <w:szCs w:val="20"/>
        </w:rPr>
        <w:t>name,</w:t>
      </w:r>
      <w:r>
        <w:rPr>
          <w:rFonts w:cs="Arial"/>
          <w:color w:val="000000"/>
          <w:szCs w:val="20"/>
        </w:rPr>
        <w:t xml:space="preserve"> </w:t>
      </w:r>
      <w:r w:rsidRPr="009A3E17">
        <w:rPr>
          <w:rFonts w:cs="Arial"/>
          <w:color w:val="000000"/>
          <w:szCs w:val="20"/>
        </w:rPr>
        <w:t xml:space="preserve">salary &amp; </w:t>
      </w:r>
      <w:r>
        <w:rPr>
          <w:rFonts w:cs="Arial"/>
          <w:color w:val="000000"/>
          <w:szCs w:val="20"/>
        </w:rPr>
        <w:t xml:space="preserve">department in Add Employee &amp; click button Add Employee data will come in Show All Employee &amp; message </w:t>
      </w:r>
      <w:r w:rsidR="00B27A84">
        <w:rPr>
          <w:rFonts w:cs="Arial"/>
          <w:color w:val="000000"/>
          <w:szCs w:val="20"/>
        </w:rPr>
        <w:t>will display as shown in figure below</w:t>
      </w:r>
      <w:r>
        <w:rPr>
          <w:rFonts w:cs="Arial"/>
          <w:color w:val="000000"/>
          <w:szCs w:val="20"/>
        </w:rPr>
        <w:t xml:space="preserve"> </w:t>
      </w:r>
      <w:r w:rsidR="006003DA">
        <w:rPr>
          <w:rFonts w:cs="Arial"/>
          <w:color w:val="000000"/>
          <w:szCs w:val="20"/>
        </w:rPr>
        <w:t>–example inserted id 1004,name rashi,salary 87000,department BI</w:t>
      </w:r>
    </w:p>
    <w:p w:rsidR="009A3E17" w:rsidRDefault="006003DA" w:rsidP="009A3E17">
      <w:pPr>
        <w:rPr>
          <w:rFonts w:cs="Arial"/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64BC60DF" wp14:editId="6FC982E5">
            <wp:extent cx="5486400" cy="308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17" w:rsidRDefault="009A3E17" w:rsidP="009A3E17">
      <w:pPr>
        <w:rPr>
          <w:rFonts w:cs="Arial"/>
          <w:color w:val="000000"/>
          <w:szCs w:val="20"/>
        </w:rPr>
      </w:pPr>
    </w:p>
    <w:p w:rsidR="009A3E17" w:rsidRDefault="009A3E17" w:rsidP="009A3E17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When we</w:t>
      </w:r>
      <w:r w:rsidRPr="009A3E17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click button “Delete” that particular  row will be deleted from  Show All Employee &amp;</w:t>
      </w:r>
      <w:r w:rsidR="006003DA">
        <w:rPr>
          <w:rFonts w:cs="Arial"/>
          <w:color w:val="000000"/>
          <w:szCs w:val="20"/>
        </w:rPr>
        <w:t xml:space="preserve"> message will come ”DATA Deleted”</w:t>
      </w:r>
      <w:r w:rsidR="00B27A84">
        <w:rPr>
          <w:rFonts w:cs="Arial"/>
          <w:color w:val="000000"/>
          <w:szCs w:val="20"/>
        </w:rPr>
        <w:t xml:space="preserve"> as shown in below figure</w:t>
      </w:r>
      <w:r>
        <w:rPr>
          <w:rFonts w:cs="Arial"/>
          <w:color w:val="000000"/>
          <w:szCs w:val="20"/>
        </w:rPr>
        <w:t xml:space="preserve"> –Example delete rows 1003 by pressing delete button </w:t>
      </w:r>
    </w:p>
    <w:p w:rsidR="006003DA" w:rsidRDefault="006003DA" w:rsidP="009A3E17">
      <w:pPr>
        <w:rPr>
          <w:rFonts w:cs="Arial"/>
          <w:color w:val="000000"/>
          <w:szCs w:val="20"/>
        </w:rPr>
      </w:pPr>
    </w:p>
    <w:p w:rsidR="009A3E17" w:rsidRDefault="006003DA" w:rsidP="009A3E17">
      <w:pPr>
        <w:rPr>
          <w:rFonts w:cs="Arial"/>
          <w:color w:val="000000"/>
          <w:szCs w:val="20"/>
        </w:rPr>
      </w:pPr>
      <w:r>
        <w:rPr>
          <w:noProof/>
        </w:rPr>
        <w:drawing>
          <wp:inline distT="0" distB="0" distL="0" distR="0" wp14:anchorId="66CD57AD" wp14:editId="7A82B008">
            <wp:extent cx="5486400" cy="3086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DA" w:rsidRDefault="006003DA" w:rsidP="009A3E17">
      <w:pPr>
        <w:rPr>
          <w:rFonts w:cs="Arial"/>
          <w:color w:val="000000"/>
          <w:szCs w:val="20"/>
        </w:rPr>
      </w:pPr>
    </w:p>
    <w:p w:rsidR="006003DA" w:rsidRDefault="006003DA" w:rsidP="009A3E17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When we</w:t>
      </w:r>
      <w:r w:rsidRPr="009A3E17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click button “Update” that particular  row will be come in Update employee from  Show Al</w:t>
      </w:r>
      <w:r w:rsidR="00B27A84">
        <w:rPr>
          <w:rFonts w:cs="Arial"/>
          <w:color w:val="000000"/>
          <w:szCs w:val="20"/>
        </w:rPr>
        <w:t>l Employee &amp; as shown in figure</w:t>
      </w:r>
      <w:r>
        <w:rPr>
          <w:rFonts w:cs="Arial"/>
          <w:color w:val="000000"/>
          <w:szCs w:val="20"/>
        </w:rPr>
        <w:t xml:space="preserve"> &amp; when updated</w:t>
      </w:r>
      <w:r w:rsidR="001305A3">
        <w:rPr>
          <w:rFonts w:cs="Arial"/>
          <w:color w:val="000000"/>
          <w:szCs w:val="20"/>
        </w:rPr>
        <w:t xml:space="preserve"> employee button click</w:t>
      </w:r>
      <w:r>
        <w:rPr>
          <w:rFonts w:cs="Arial"/>
          <w:color w:val="000000"/>
          <w:szCs w:val="20"/>
        </w:rPr>
        <w:t xml:space="preserve"> the data will update in show All employee</w:t>
      </w:r>
      <w:r w:rsidR="00C26EA9">
        <w:rPr>
          <w:rFonts w:cs="Arial"/>
          <w:color w:val="000000"/>
          <w:szCs w:val="20"/>
        </w:rPr>
        <w:t xml:space="preserve"> &amp; message will display</w:t>
      </w:r>
    </w:p>
    <w:p w:rsidR="001305A3" w:rsidRDefault="001305A3" w:rsidP="009A3E17">
      <w:pPr>
        <w:rPr>
          <w:rFonts w:cs="Arial"/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21C1911F" wp14:editId="126A345A">
            <wp:extent cx="5486400" cy="308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A3" w:rsidRDefault="001305A3" w:rsidP="009A3E17">
      <w:pPr>
        <w:rPr>
          <w:rFonts w:cs="Arial"/>
          <w:color w:val="000000"/>
          <w:szCs w:val="20"/>
        </w:rPr>
      </w:pPr>
    </w:p>
    <w:p w:rsidR="001305A3" w:rsidRDefault="001305A3" w:rsidP="009A3E17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After Update employee button clicked data updated in show all employee &amp; message came</w:t>
      </w:r>
    </w:p>
    <w:p w:rsidR="001305A3" w:rsidRDefault="001305A3" w:rsidP="009A3E17">
      <w:pPr>
        <w:rPr>
          <w:rFonts w:cs="Arial"/>
          <w:color w:val="000000"/>
          <w:szCs w:val="20"/>
        </w:rPr>
      </w:pPr>
      <w:r>
        <w:rPr>
          <w:noProof/>
        </w:rPr>
        <w:drawing>
          <wp:inline distT="0" distB="0" distL="0" distR="0" wp14:anchorId="4214EEA8" wp14:editId="3F0A3982">
            <wp:extent cx="5486400" cy="3086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DA" w:rsidRDefault="006003DA" w:rsidP="009A3E17">
      <w:pPr>
        <w:rPr>
          <w:rFonts w:cs="Arial"/>
          <w:color w:val="000000"/>
          <w:szCs w:val="20"/>
        </w:rPr>
      </w:pPr>
    </w:p>
    <w:p w:rsidR="009A3E17" w:rsidRPr="009A3E17" w:rsidRDefault="009A3E17" w:rsidP="009A3E17">
      <w:pPr>
        <w:rPr>
          <w:rFonts w:cs="Arial"/>
          <w:color w:val="000000"/>
          <w:szCs w:val="20"/>
        </w:rPr>
      </w:pPr>
    </w:p>
    <w:p w:rsidR="00B27A84" w:rsidRDefault="00B27A84" w:rsidP="00DE7A38">
      <w:pPr>
        <w:pStyle w:val="Heading2"/>
      </w:pPr>
    </w:p>
    <w:p w:rsidR="000E0C14" w:rsidRDefault="000E0C14" w:rsidP="000E0C14"/>
    <w:p w:rsidR="000E0C14" w:rsidRDefault="000E0C14" w:rsidP="000E0C14"/>
    <w:p w:rsidR="000E0C14" w:rsidRPr="000E0C14" w:rsidRDefault="000E0C14" w:rsidP="000E0C14"/>
    <w:p w:rsidR="006E2AA2" w:rsidRPr="00DE7A38" w:rsidRDefault="00CE3DC3" w:rsidP="00DE7A38">
      <w:pPr>
        <w:pStyle w:val="Heading2"/>
      </w:pPr>
      <w:r w:rsidRPr="00DE7A38">
        <w:lastRenderedPageBreak/>
        <w:t>2</w:t>
      </w:r>
      <w:r w:rsidR="00591696" w:rsidRPr="00DE7A38">
        <w:t>.2</w:t>
      </w:r>
      <w:r w:rsidRPr="00DE7A38">
        <w:t>.</w:t>
      </w:r>
      <w:bookmarkEnd w:id="28"/>
      <w:r w:rsidR="004E5160" w:rsidRPr="00DE7A38">
        <w:t xml:space="preserve"> </w:t>
      </w:r>
      <w:r w:rsidR="00C05DBD" w:rsidRPr="00DE7A38">
        <w:t>Creating a</w:t>
      </w:r>
      <w:r w:rsidR="006E2AA2" w:rsidRPr="00DE7A38">
        <w:t xml:space="preserve"> </w:t>
      </w:r>
      <w:r w:rsidR="00C05DBD" w:rsidRPr="00DE7A38">
        <w:t xml:space="preserve">webpage to </w:t>
      </w:r>
      <w:r w:rsidR="006E2AA2" w:rsidRPr="00DE7A38">
        <w:t xml:space="preserve">work with angular </w:t>
      </w:r>
      <w:bookmarkEnd w:id="29"/>
    </w:p>
    <w:p w:rsidR="002F6564" w:rsidRPr="002F6564" w:rsidRDefault="002F6564" w:rsidP="002F6564"/>
    <w:p w:rsidR="006E2AA2" w:rsidRDefault="002F6564" w:rsidP="006E2AA2">
      <w:pPr>
        <w:rPr>
          <w:rFonts w:cs="Arial"/>
        </w:rPr>
      </w:pPr>
      <w:r w:rsidRPr="00212AE1">
        <w:rPr>
          <w:rFonts w:cs="Arial"/>
        </w:rPr>
        <w:t>Create a web page and display the results shown below</w:t>
      </w:r>
      <w:r w:rsidR="009A3E17">
        <w:rPr>
          <w:rFonts w:cs="Arial"/>
        </w:rPr>
        <w:t xml:space="preserve"> :</w:t>
      </w:r>
    </w:p>
    <w:p w:rsidR="009F6859" w:rsidRPr="006E2AA2" w:rsidRDefault="009F6859" w:rsidP="006E2AA2">
      <w:r>
        <w:rPr>
          <w:noProof/>
        </w:rPr>
        <w:drawing>
          <wp:inline distT="0" distB="0" distL="0" distR="0" wp14:anchorId="525BE401" wp14:editId="2A46E224">
            <wp:extent cx="41211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51" w:rsidRDefault="009F6859" w:rsidP="00AE0F51">
      <w:pPr>
        <w:pStyle w:val="MainTitle"/>
        <w:keepNext/>
      </w:pPr>
      <w:bookmarkStart w:id="30" w:name="_Toc448909942"/>
      <w:r>
        <w:t xml:space="preserve">Click on any header </w:t>
      </w:r>
      <w:r w:rsidR="008E1807">
        <w:t>--</w:t>
      </w:r>
      <w:r>
        <w:t>Id, name, salary</w:t>
      </w:r>
      <w:r w:rsidR="008E1807">
        <w:t xml:space="preserve">, department it will </w:t>
      </w:r>
      <w:r>
        <w:t xml:space="preserve"> </w:t>
      </w:r>
      <w:r w:rsidR="008E1807">
        <w:t xml:space="preserve">display the list in  </w:t>
      </w:r>
      <w:r>
        <w:t>sorted</w:t>
      </w:r>
      <w:r w:rsidR="008E1807">
        <w:t xml:space="preserve"> order of that header </w:t>
      </w:r>
      <w:r>
        <w:t xml:space="preserve"> .</w:t>
      </w:r>
    </w:p>
    <w:p w:rsidR="009F6859" w:rsidRDefault="009F6859" w:rsidP="00AE0F51">
      <w:pPr>
        <w:pStyle w:val="MainTitle"/>
        <w:keepNext/>
      </w:pPr>
      <w:r>
        <w:t>Suppose Clicking on</w:t>
      </w:r>
      <w:r w:rsidRPr="009F6859">
        <w:rPr>
          <w:b/>
        </w:rPr>
        <w:t xml:space="preserve"> Name</w:t>
      </w:r>
      <w:r>
        <w:t xml:space="preserve"> header so we will get desired output </w:t>
      </w:r>
    </w:p>
    <w:p w:rsidR="009F6859" w:rsidRDefault="009F6859" w:rsidP="00AE0F51">
      <w:pPr>
        <w:pStyle w:val="MainTitle"/>
        <w:keepNext/>
      </w:pPr>
      <w:r>
        <w:rPr>
          <w:noProof/>
        </w:rPr>
        <w:drawing>
          <wp:inline distT="0" distB="0" distL="0" distR="0">
            <wp:extent cx="2901950" cy="2012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59" w:rsidRDefault="009F6859" w:rsidP="00AE0F51">
      <w:pPr>
        <w:pStyle w:val="MainTitle"/>
        <w:keepNext/>
      </w:pPr>
      <w:r>
        <w:t xml:space="preserve"> </w:t>
      </w:r>
      <w:r w:rsidR="008E1807">
        <w:t>So by clicking any header data will come in sorted order.</w:t>
      </w:r>
    </w:p>
    <w:p w:rsidR="007E5BCF" w:rsidRPr="007E5BCF" w:rsidRDefault="008E1807" w:rsidP="007E5BC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t xml:space="preserve">Internal </w:t>
      </w:r>
      <w:r w:rsidR="00591696">
        <w:t>Array</w:t>
      </w:r>
      <w:r>
        <w:t>:</w:t>
      </w:r>
      <w:r w:rsidR="007E5BCF" w:rsidRPr="007E5BC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E5BCF" w:rsidRPr="007E5BCF">
        <w:rPr>
          <w:rFonts w:ascii="Consolas" w:hAnsi="Consolas" w:cs="Consolas"/>
          <w:color w:val="000000"/>
          <w:sz w:val="16"/>
          <w:szCs w:val="16"/>
        </w:rPr>
        <w:t>[</w:t>
      </w:r>
    </w:p>
    <w:p w:rsidR="007E5BCF" w:rsidRPr="007E5BCF" w:rsidRDefault="007E5BCF" w:rsidP="007E5BC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E5BCF">
        <w:rPr>
          <w:rFonts w:ascii="Consolas" w:hAnsi="Consolas" w:cs="Consolas"/>
          <w:color w:val="000000"/>
          <w:sz w:val="16"/>
          <w:szCs w:val="16"/>
        </w:rPr>
        <w:t xml:space="preserve">                                  {empId:</w:t>
      </w:r>
      <w:r w:rsidRPr="007E5BCF">
        <w:rPr>
          <w:rFonts w:ascii="Consolas" w:hAnsi="Consolas" w:cs="Consolas"/>
          <w:color w:val="D33682"/>
          <w:sz w:val="16"/>
          <w:szCs w:val="16"/>
        </w:rPr>
        <w:t>1001</w:t>
      </w:r>
      <w:r w:rsidRPr="007E5BCF">
        <w:rPr>
          <w:rFonts w:ascii="Consolas" w:hAnsi="Consolas" w:cs="Consolas"/>
          <w:color w:val="000000"/>
          <w:sz w:val="16"/>
          <w:szCs w:val="16"/>
        </w:rPr>
        <w:t>,empName:</w:t>
      </w:r>
      <w:r w:rsidRPr="007E5BCF">
        <w:rPr>
          <w:rFonts w:ascii="Consolas" w:hAnsi="Consolas" w:cs="Consolas"/>
          <w:color w:val="2AA198"/>
          <w:sz w:val="16"/>
          <w:szCs w:val="16"/>
        </w:rPr>
        <w:t>'Rahul'</w:t>
      </w:r>
      <w:r w:rsidRPr="007E5BCF">
        <w:rPr>
          <w:rFonts w:ascii="Consolas" w:hAnsi="Consolas" w:cs="Consolas"/>
          <w:color w:val="000000"/>
          <w:sz w:val="16"/>
          <w:szCs w:val="16"/>
        </w:rPr>
        <w:t>,empSal:</w:t>
      </w:r>
      <w:r w:rsidRPr="007E5BCF">
        <w:rPr>
          <w:rFonts w:ascii="Consolas" w:hAnsi="Consolas" w:cs="Consolas"/>
          <w:color w:val="D33682"/>
          <w:sz w:val="16"/>
          <w:szCs w:val="16"/>
        </w:rPr>
        <w:t>9000</w:t>
      </w:r>
      <w:r w:rsidRPr="007E5BCF">
        <w:rPr>
          <w:rFonts w:ascii="Consolas" w:hAnsi="Consolas" w:cs="Consolas"/>
          <w:color w:val="000000"/>
          <w:sz w:val="16"/>
          <w:szCs w:val="16"/>
        </w:rPr>
        <w:t>,empDep:</w:t>
      </w:r>
      <w:r w:rsidRPr="007E5BCF">
        <w:rPr>
          <w:rFonts w:ascii="Consolas" w:hAnsi="Consolas" w:cs="Consolas"/>
          <w:color w:val="2AA198"/>
          <w:sz w:val="16"/>
          <w:szCs w:val="16"/>
        </w:rPr>
        <w:t>'JAVA'</w:t>
      </w:r>
      <w:r w:rsidRPr="007E5BCF">
        <w:rPr>
          <w:rFonts w:ascii="Consolas" w:hAnsi="Consolas" w:cs="Consolas"/>
          <w:color w:val="000000"/>
          <w:sz w:val="16"/>
          <w:szCs w:val="16"/>
        </w:rPr>
        <w:t>,empjoiningdate:</w:t>
      </w:r>
      <w:r w:rsidRPr="007E5BCF">
        <w:rPr>
          <w:rFonts w:ascii="Consolas" w:hAnsi="Consolas" w:cs="Consolas"/>
          <w:color w:val="2AA198"/>
          <w:sz w:val="16"/>
          <w:szCs w:val="16"/>
        </w:rPr>
        <w:t>'6/12/2014'</w:t>
      </w:r>
      <w:r w:rsidRPr="007E5BCF">
        <w:rPr>
          <w:rFonts w:ascii="Consolas" w:hAnsi="Consolas" w:cs="Consolas"/>
          <w:color w:val="000000"/>
          <w:sz w:val="16"/>
          <w:szCs w:val="16"/>
        </w:rPr>
        <w:t>},</w:t>
      </w:r>
    </w:p>
    <w:p w:rsidR="007E5BCF" w:rsidRPr="007E5BCF" w:rsidRDefault="007E5BCF" w:rsidP="007E5BC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E5BCF">
        <w:rPr>
          <w:rFonts w:ascii="Consolas" w:hAnsi="Consolas" w:cs="Consolas"/>
          <w:color w:val="000000"/>
          <w:sz w:val="16"/>
          <w:szCs w:val="16"/>
        </w:rPr>
        <w:t xml:space="preserve">                                  {empId:</w:t>
      </w:r>
      <w:r w:rsidRPr="007E5BCF">
        <w:rPr>
          <w:rFonts w:ascii="Consolas" w:hAnsi="Consolas" w:cs="Consolas"/>
          <w:color w:val="D33682"/>
          <w:sz w:val="16"/>
          <w:szCs w:val="16"/>
        </w:rPr>
        <w:t>1002</w:t>
      </w:r>
      <w:r w:rsidRPr="007E5BCF">
        <w:rPr>
          <w:rFonts w:ascii="Consolas" w:hAnsi="Consolas" w:cs="Consolas"/>
          <w:color w:val="000000"/>
          <w:sz w:val="16"/>
          <w:szCs w:val="16"/>
        </w:rPr>
        <w:t>,empName:</w:t>
      </w:r>
      <w:r w:rsidRPr="007E5BCF">
        <w:rPr>
          <w:rFonts w:ascii="Consolas" w:hAnsi="Consolas" w:cs="Consolas"/>
          <w:color w:val="2AA198"/>
          <w:sz w:val="16"/>
          <w:szCs w:val="16"/>
        </w:rPr>
        <w:t>'Vikash'</w:t>
      </w:r>
      <w:r w:rsidRPr="007E5BCF">
        <w:rPr>
          <w:rFonts w:ascii="Consolas" w:hAnsi="Consolas" w:cs="Consolas"/>
          <w:color w:val="000000"/>
          <w:sz w:val="16"/>
          <w:szCs w:val="16"/>
        </w:rPr>
        <w:t>,empSal:</w:t>
      </w:r>
      <w:r w:rsidRPr="007E5BCF">
        <w:rPr>
          <w:rFonts w:ascii="Consolas" w:hAnsi="Consolas" w:cs="Consolas"/>
          <w:color w:val="D33682"/>
          <w:sz w:val="16"/>
          <w:szCs w:val="16"/>
        </w:rPr>
        <w:t>11000</w:t>
      </w:r>
      <w:r w:rsidRPr="007E5BCF">
        <w:rPr>
          <w:rFonts w:ascii="Consolas" w:hAnsi="Consolas" w:cs="Consolas"/>
          <w:color w:val="000000"/>
          <w:sz w:val="16"/>
          <w:szCs w:val="16"/>
        </w:rPr>
        <w:t>,empDep:</w:t>
      </w:r>
      <w:r w:rsidRPr="007E5BCF">
        <w:rPr>
          <w:rFonts w:ascii="Consolas" w:hAnsi="Consolas" w:cs="Consolas"/>
          <w:color w:val="2AA198"/>
          <w:sz w:val="16"/>
          <w:szCs w:val="16"/>
        </w:rPr>
        <w:t>'ORAAPS'</w:t>
      </w:r>
      <w:r w:rsidRPr="007E5BCF">
        <w:rPr>
          <w:rFonts w:ascii="Consolas" w:hAnsi="Consolas" w:cs="Consolas"/>
          <w:color w:val="000000"/>
          <w:sz w:val="16"/>
          <w:szCs w:val="16"/>
        </w:rPr>
        <w:t>,empjoiningdate:</w:t>
      </w:r>
      <w:r w:rsidRPr="007E5BCF">
        <w:rPr>
          <w:rFonts w:ascii="Consolas" w:hAnsi="Consolas" w:cs="Consolas"/>
          <w:color w:val="2AA198"/>
          <w:sz w:val="16"/>
          <w:szCs w:val="16"/>
        </w:rPr>
        <w:t>'6/12/2017'</w:t>
      </w:r>
      <w:r w:rsidRPr="007E5BCF">
        <w:rPr>
          <w:rFonts w:ascii="Consolas" w:hAnsi="Consolas" w:cs="Consolas"/>
          <w:color w:val="000000"/>
          <w:sz w:val="16"/>
          <w:szCs w:val="16"/>
        </w:rPr>
        <w:t>},</w:t>
      </w:r>
    </w:p>
    <w:p w:rsidR="007E5BCF" w:rsidRPr="007E5BCF" w:rsidRDefault="007E5BCF" w:rsidP="007E5BC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E5BCF">
        <w:rPr>
          <w:rFonts w:ascii="Consolas" w:hAnsi="Consolas" w:cs="Consolas"/>
          <w:color w:val="000000"/>
          <w:sz w:val="16"/>
          <w:szCs w:val="16"/>
        </w:rPr>
        <w:t xml:space="preserve">                                  {empId:</w:t>
      </w:r>
      <w:r w:rsidRPr="007E5BCF">
        <w:rPr>
          <w:rFonts w:ascii="Consolas" w:hAnsi="Consolas" w:cs="Consolas"/>
          <w:color w:val="D33682"/>
          <w:sz w:val="16"/>
          <w:szCs w:val="16"/>
        </w:rPr>
        <w:t>1003</w:t>
      </w:r>
      <w:r w:rsidRPr="007E5BCF">
        <w:rPr>
          <w:rFonts w:ascii="Consolas" w:hAnsi="Consolas" w:cs="Consolas"/>
          <w:color w:val="000000"/>
          <w:sz w:val="16"/>
          <w:szCs w:val="16"/>
        </w:rPr>
        <w:t>,empName:</w:t>
      </w:r>
      <w:r w:rsidRPr="007E5BCF">
        <w:rPr>
          <w:rFonts w:ascii="Consolas" w:hAnsi="Consolas" w:cs="Consolas"/>
          <w:color w:val="2AA198"/>
          <w:sz w:val="16"/>
          <w:szCs w:val="16"/>
        </w:rPr>
        <w:t>'Uma'</w:t>
      </w:r>
      <w:r w:rsidRPr="007E5BCF">
        <w:rPr>
          <w:rFonts w:ascii="Consolas" w:hAnsi="Consolas" w:cs="Consolas"/>
          <w:color w:val="000000"/>
          <w:sz w:val="16"/>
          <w:szCs w:val="16"/>
        </w:rPr>
        <w:t>,empSal:</w:t>
      </w:r>
      <w:r w:rsidRPr="007E5BCF">
        <w:rPr>
          <w:rFonts w:ascii="Consolas" w:hAnsi="Consolas" w:cs="Consolas"/>
          <w:color w:val="D33682"/>
          <w:sz w:val="16"/>
          <w:szCs w:val="16"/>
        </w:rPr>
        <w:t>12000</w:t>
      </w:r>
      <w:r w:rsidRPr="007E5BCF">
        <w:rPr>
          <w:rFonts w:ascii="Consolas" w:hAnsi="Consolas" w:cs="Consolas"/>
          <w:color w:val="000000"/>
          <w:sz w:val="16"/>
          <w:szCs w:val="16"/>
        </w:rPr>
        <w:t>,empDep:</w:t>
      </w:r>
      <w:r w:rsidRPr="007E5BCF">
        <w:rPr>
          <w:rFonts w:ascii="Consolas" w:hAnsi="Consolas" w:cs="Consolas"/>
          <w:color w:val="2AA198"/>
          <w:sz w:val="16"/>
          <w:szCs w:val="16"/>
        </w:rPr>
        <w:t>'JAVA'</w:t>
      </w:r>
      <w:r w:rsidRPr="007E5BCF">
        <w:rPr>
          <w:rFonts w:ascii="Consolas" w:hAnsi="Consolas" w:cs="Consolas"/>
          <w:color w:val="000000"/>
          <w:sz w:val="16"/>
          <w:szCs w:val="16"/>
        </w:rPr>
        <w:t>,empjoiningdate:</w:t>
      </w:r>
      <w:r w:rsidRPr="007E5BCF">
        <w:rPr>
          <w:rFonts w:ascii="Consolas" w:hAnsi="Consolas" w:cs="Consolas"/>
          <w:color w:val="2AA198"/>
          <w:sz w:val="16"/>
          <w:szCs w:val="16"/>
        </w:rPr>
        <w:t>'6/12/2010'</w:t>
      </w:r>
      <w:r w:rsidRPr="007E5BCF">
        <w:rPr>
          <w:rFonts w:ascii="Consolas" w:hAnsi="Consolas" w:cs="Consolas"/>
          <w:color w:val="000000"/>
          <w:sz w:val="16"/>
          <w:szCs w:val="16"/>
        </w:rPr>
        <w:t>},</w:t>
      </w:r>
    </w:p>
    <w:p w:rsidR="007E5BCF" w:rsidRPr="007E5BCF" w:rsidRDefault="007E5BCF" w:rsidP="007E5BC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E5BCF">
        <w:rPr>
          <w:rFonts w:ascii="Consolas" w:hAnsi="Consolas" w:cs="Consolas"/>
          <w:color w:val="000000"/>
          <w:sz w:val="16"/>
          <w:szCs w:val="16"/>
        </w:rPr>
        <w:t xml:space="preserve">                                  {empId:</w:t>
      </w:r>
      <w:r w:rsidRPr="007E5BCF">
        <w:rPr>
          <w:rFonts w:ascii="Consolas" w:hAnsi="Consolas" w:cs="Consolas"/>
          <w:color w:val="D33682"/>
          <w:sz w:val="16"/>
          <w:szCs w:val="16"/>
        </w:rPr>
        <w:t>1004</w:t>
      </w:r>
      <w:r w:rsidRPr="007E5BCF">
        <w:rPr>
          <w:rFonts w:ascii="Consolas" w:hAnsi="Consolas" w:cs="Consolas"/>
          <w:color w:val="000000"/>
          <w:sz w:val="16"/>
          <w:szCs w:val="16"/>
        </w:rPr>
        <w:t>,empName:</w:t>
      </w:r>
      <w:r w:rsidRPr="007E5BCF">
        <w:rPr>
          <w:rFonts w:ascii="Consolas" w:hAnsi="Consolas" w:cs="Consolas"/>
          <w:color w:val="2AA198"/>
          <w:sz w:val="16"/>
          <w:szCs w:val="16"/>
        </w:rPr>
        <w:t>'Sachin'</w:t>
      </w:r>
      <w:r w:rsidRPr="007E5BCF">
        <w:rPr>
          <w:rFonts w:ascii="Consolas" w:hAnsi="Consolas" w:cs="Consolas"/>
          <w:color w:val="000000"/>
          <w:sz w:val="16"/>
          <w:szCs w:val="16"/>
        </w:rPr>
        <w:t>,empSal:</w:t>
      </w:r>
      <w:r w:rsidRPr="007E5BCF">
        <w:rPr>
          <w:rFonts w:ascii="Consolas" w:hAnsi="Consolas" w:cs="Consolas"/>
          <w:color w:val="D33682"/>
          <w:sz w:val="16"/>
          <w:szCs w:val="16"/>
        </w:rPr>
        <w:t>11500</w:t>
      </w:r>
      <w:r w:rsidRPr="007E5BCF">
        <w:rPr>
          <w:rFonts w:ascii="Consolas" w:hAnsi="Consolas" w:cs="Consolas"/>
          <w:color w:val="000000"/>
          <w:sz w:val="16"/>
          <w:szCs w:val="16"/>
        </w:rPr>
        <w:t>,empDep:</w:t>
      </w:r>
      <w:r w:rsidRPr="007E5BCF">
        <w:rPr>
          <w:rFonts w:ascii="Consolas" w:hAnsi="Consolas" w:cs="Consolas"/>
          <w:color w:val="2AA198"/>
          <w:sz w:val="16"/>
          <w:szCs w:val="16"/>
        </w:rPr>
        <w:t>'ORAAPS'</w:t>
      </w:r>
      <w:r w:rsidRPr="007E5BCF">
        <w:rPr>
          <w:rFonts w:ascii="Consolas" w:hAnsi="Consolas" w:cs="Consolas"/>
          <w:color w:val="000000"/>
          <w:sz w:val="16"/>
          <w:szCs w:val="16"/>
        </w:rPr>
        <w:t>,empjoiningdate:</w:t>
      </w:r>
      <w:r w:rsidRPr="007E5BCF">
        <w:rPr>
          <w:rFonts w:ascii="Consolas" w:hAnsi="Consolas" w:cs="Consolas"/>
          <w:color w:val="2AA198"/>
          <w:sz w:val="16"/>
          <w:szCs w:val="16"/>
        </w:rPr>
        <w:t>'11/12/2017'</w:t>
      </w:r>
      <w:r w:rsidRPr="007E5BCF">
        <w:rPr>
          <w:rFonts w:ascii="Consolas" w:hAnsi="Consolas" w:cs="Consolas"/>
          <w:color w:val="000000"/>
          <w:sz w:val="16"/>
          <w:szCs w:val="16"/>
        </w:rPr>
        <w:t>},</w:t>
      </w:r>
    </w:p>
    <w:p w:rsidR="007E5BCF" w:rsidRPr="007E5BCF" w:rsidRDefault="007E5BCF" w:rsidP="007E5BC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E5BCF">
        <w:rPr>
          <w:rFonts w:ascii="Consolas" w:hAnsi="Consolas" w:cs="Consolas"/>
          <w:color w:val="000000"/>
          <w:sz w:val="16"/>
          <w:szCs w:val="16"/>
        </w:rPr>
        <w:t xml:space="preserve">                                  {empId:</w:t>
      </w:r>
      <w:r w:rsidRPr="007E5BCF">
        <w:rPr>
          <w:rFonts w:ascii="Consolas" w:hAnsi="Consolas" w:cs="Consolas"/>
          <w:color w:val="D33682"/>
          <w:sz w:val="16"/>
          <w:szCs w:val="16"/>
        </w:rPr>
        <w:t>1005</w:t>
      </w:r>
      <w:r w:rsidRPr="007E5BCF">
        <w:rPr>
          <w:rFonts w:ascii="Consolas" w:hAnsi="Consolas" w:cs="Consolas"/>
          <w:color w:val="000000"/>
          <w:sz w:val="16"/>
          <w:szCs w:val="16"/>
        </w:rPr>
        <w:t>,empName:</w:t>
      </w:r>
      <w:r w:rsidRPr="007E5BCF">
        <w:rPr>
          <w:rFonts w:ascii="Consolas" w:hAnsi="Consolas" w:cs="Consolas"/>
          <w:color w:val="2AA198"/>
          <w:sz w:val="16"/>
          <w:szCs w:val="16"/>
        </w:rPr>
        <w:t>'Amol'</w:t>
      </w:r>
      <w:r w:rsidRPr="007E5BCF">
        <w:rPr>
          <w:rFonts w:ascii="Consolas" w:hAnsi="Consolas" w:cs="Consolas"/>
          <w:color w:val="000000"/>
          <w:sz w:val="16"/>
          <w:szCs w:val="16"/>
        </w:rPr>
        <w:t>,empSal:</w:t>
      </w:r>
      <w:r w:rsidRPr="007E5BCF">
        <w:rPr>
          <w:rFonts w:ascii="Consolas" w:hAnsi="Consolas" w:cs="Consolas"/>
          <w:color w:val="D33682"/>
          <w:sz w:val="16"/>
          <w:szCs w:val="16"/>
        </w:rPr>
        <w:t>7000</w:t>
      </w:r>
      <w:r w:rsidRPr="007E5BCF">
        <w:rPr>
          <w:rFonts w:ascii="Consolas" w:hAnsi="Consolas" w:cs="Consolas"/>
          <w:color w:val="000000"/>
          <w:sz w:val="16"/>
          <w:szCs w:val="16"/>
        </w:rPr>
        <w:t>,empDep:</w:t>
      </w:r>
      <w:r w:rsidRPr="007E5BCF">
        <w:rPr>
          <w:rFonts w:ascii="Consolas" w:hAnsi="Consolas" w:cs="Consolas"/>
          <w:color w:val="2AA198"/>
          <w:sz w:val="16"/>
          <w:szCs w:val="16"/>
        </w:rPr>
        <w:t>'.NET'</w:t>
      </w:r>
      <w:r w:rsidRPr="007E5BCF">
        <w:rPr>
          <w:rFonts w:ascii="Consolas" w:hAnsi="Consolas" w:cs="Consolas"/>
          <w:color w:val="000000"/>
          <w:sz w:val="16"/>
          <w:szCs w:val="16"/>
        </w:rPr>
        <w:t>,empjoiningdate:</w:t>
      </w:r>
      <w:r w:rsidRPr="007E5BCF">
        <w:rPr>
          <w:rFonts w:ascii="Consolas" w:hAnsi="Consolas" w:cs="Consolas"/>
          <w:color w:val="2AA198"/>
          <w:sz w:val="16"/>
          <w:szCs w:val="16"/>
        </w:rPr>
        <w:t>'1/1/2018'</w:t>
      </w:r>
      <w:r w:rsidRPr="007E5BCF">
        <w:rPr>
          <w:rFonts w:ascii="Consolas" w:hAnsi="Consolas" w:cs="Consolas"/>
          <w:color w:val="000000"/>
          <w:sz w:val="16"/>
          <w:szCs w:val="16"/>
        </w:rPr>
        <w:t>},</w:t>
      </w:r>
    </w:p>
    <w:p w:rsidR="007E5BCF" w:rsidRPr="007E5BCF" w:rsidRDefault="007E5BCF" w:rsidP="007E5BC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E5BCF">
        <w:rPr>
          <w:rFonts w:ascii="Consolas" w:hAnsi="Consolas" w:cs="Consolas"/>
          <w:color w:val="000000"/>
          <w:sz w:val="16"/>
          <w:szCs w:val="16"/>
        </w:rPr>
        <w:t xml:space="preserve">                                  {empId:</w:t>
      </w:r>
      <w:r w:rsidRPr="007E5BCF">
        <w:rPr>
          <w:rFonts w:ascii="Consolas" w:hAnsi="Consolas" w:cs="Consolas"/>
          <w:color w:val="D33682"/>
          <w:sz w:val="16"/>
          <w:szCs w:val="16"/>
        </w:rPr>
        <w:t>1006</w:t>
      </w:r>
      <w:r w:rsidRPr="007E5BCF">
        <w:rPr>
          <w:rFonts w:ascii="Consolas" w:hAnsi="Consolas" w:cs="Consolas"/>
          <w:color w:val="000000"/>
          <w:sz w:val="16"/>
          <w:szCs w:val="16"/>
        </w:rPr>
        <w:t>,empName:</w:t>
      </w:r>
      <w:r w:rsidRPr="007E5BCF">
        <w:rPr>
          <w:rFonts w:ascii="Consolas" w:hAnsi="Consolas" w:cs="Consolas"/>
          <w:color w:val="2AA198"/>
          <w:sz w:val="16"/>
          <w:szCs w:val="16"/>
        </w:rPr>
        <w:t>'Vishal'</w:t>
      </w:r>
      <w:r w:rsidRPr="007E5BCF">
        <w:rPr>
          <w:rFonts w:ascii="Consolas" w:hAnsi="Consolas" w:cs="Consolas"/>
          <w:color w:val="000000"/>
          <w:sz w:val="16"/>
          <w:szCs w:val="16"/>
        </w:rPr>
        <w:t>,empSal:</w:t>
      </w:r>
      <w:r w:rsidRPr="007E5BCF">
        <w:rPr>
          <w:rFonts w:ascii="Consolas" w:hAnsi="Consolas" w:cs="Consolas"/>
          <w:color w:val="D33682"/>
          <w:sz w:val="16"/>
          <w:szCs w:val="16"/>
        </w:rPr>
        <w:t>17000</w:t>
      </w:r>
      <w:r w:rsidRPr="007E5BCF">
        <w:rPr>
          <w:rFonts w:ascii="Consolas" w:hAnsi="Consolas" w:cs="Consolas"/>
          <w:color w:val="000000"/>
          <w:sz w:val="16"/>
          <w:szCs w:val="16"/>
        </w:rPr>
        <w:t>,empDep:</w:t>
      </w:r>
      <w:r w:rsidRPr="007E5BCF">
        <w:rPr>
          <w:rFonts w:ascii="Consolas" w:hAnsi="Consolas" w:cs="Consolas"/>
          <w:color w:val="2AA198"/>
          <w:sz w:val="16"/>
          <w:szCs w:val="16"/>
        </w:rPr>
        <w:t>'BI'</w:t>
      </w:r>
      <w:r w:rsidRPr="007E5BCF">
        <w:rPr>
          <w:rFonts w:ascii="Consolas" w:hAnsi="Consolas" w:cs="Consolas"/>
          <w:color w:val="000000"/>
          <w:sz w:val="16"/>
          <w:szCs w:val="16"/>
        </w:rPr>
        <w:t>,empjoiningdate:</w:t>
      </w:r>
      <w:r w:rsidRPr="007E5BCF">
        <w:rPr>
          <w:rFonts w:ascii="Consolas" w:hAnsi="Consolas" w:cs="Consolas"/>
          <w:color w:val="2AA198"/>
          <w:sz w:val="16"/>
          <w:szCs w:val="16"/>
        </w:rPr>
        <w:t>'9/12/2012'</w:t>
      </w:r>
      <w:r w:rsidRPr="007E5BCF">
        <w:rPr>
          <w:rFonts w:ascii="Consolas" w:hAnsi="Consolas" w:cs="Consolas"/>
          <w:color w:val="000000"/>
          <w:sz w:val="16"/>
          <w:szCs w:val="16"/>
        </w:rPr>
        <w:t>},</w:t>
      </w:r>
    </w:p>
    <w:p w:rsidR="007E5BCF" w:rsidRPr="007E5BCF" w:rsidRDefault="007E5BCF" w:rsidP="007E5BC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E5BCF">
        <w:rPr>
          <w:rFonts w:ascii="Consolas" w:hAnsi="Consolas" w:cs="Consolas"/>
          <w:color w:val="000000"/>
          <w:sz w:val="16"/>
          <w:szCs w:val="16"/>
        </w:rPr>
        <w:t xml:space="preserve">                                  {empId:</w:t>
      </w:r>
      <w:r w:rsidRPr="007E5BCF">
        <w:rPr>
          <w:rFonts w:ascii="Consolas" w:hAnsi="Consolas" w:cs="Consolas"/>
          <w:color w:val="D33682"/>
          <w:sz w:val="16"/>
          <w:szCs w:val="16"/>
        </w:rPr>
        <w:t>1007</w:t>
      </w:r>
      <w:r w:rsidRPr="007E5BCF">
        <w:rPr>
          <w:rFonts w:ascii="Consolas" w:hAnsi="Consolas" w:cs="Consolas"/>
          <w:color w:val="000000"/>
          <w:sz w:val="16"/>
          <w:szCs w:val="16"/>
        </w:rPr>
        <w:t>,empName:</w:t>
      </w:r>
      <w:r w:rsidRPr="007E5BCF">
        <w:rPr>
          <w:rFonts w:ascii="Consolas" w:hAnsi="Consolas" w:cs="Consolas"/>
          <w:color w:val="2AA198"/>
          <w:sz w:val="16"/>
          <w:szCs w:val="16"/>
        </w:rPr>
        <w:t>'Rajita'</w:t>
      </w:r>
      <w:r w:rsidRPr="007E5BCF">
        <w:rPr>
          <w:rFonts w:ascii="Consolas" w:hAnsi="Consolas" w:cs="Consolas"/>
          <w:color w:val="000000"/>
          <w:sz w:val="16"/>
          <w:szCs w:val="16"/>
        </w:rPr>
        <w:t>,empSal:</w:t>
      </w:r>
      <w:r w:rsidRPr="007E5BCF">
        <w:rPr>
          <w:rFonts w:ascii="Consolas" w:hAnsi="Consolas" w:cs="Consolas"/>
          <w:color w:val="D33682"/>
          <w:sz w:val="16"/>
          <w:szCs w:val="16"/>
        </w:rPr>
        <w:t>21000</w:t>
      </w:r>
      <w:r w:rsidRPr="007E5BCF">
        <w:rPr>
          <w:rFonts w:ascii="Consolas" w:hAnsi="Consolas" w:cs="Consolas"/>
          <w:color w:val="000000"/>
          <w:sz w:val="16"/>
          <w:szCs w:val="16"/>
        </w:rPr>
        <w:t>,empDep:</w:t>
      </w:r>
      <w:r w:rsidRPr="007E5BCF">
        <w:rPr>
          <w:rFonts w:ascii="Consolas" w:hAnsi="Consolas" w:cs="Consolas"/>
          <w:color w:val="2AA198"/>
          <w:sz w:val="16"/>
          <w:szCs w:val="16"/>
        </w:rPr>
        <w:t>'BI'</w:t>
      </w:r>
      <w:r w:rsidRPr="007E5BCF">
        <w:rPr>
          <w:rFonts w:ascii="Consolas" w:hAnsi="Consolas" w:cs="Consolas"/>
          <w:color w:val="000000"/>
          <w:sz w:val="16"/>
          <w:szCs w:val="16"/>
        </w:rPr>
        <w:t>,empjoiningdate:</w:t>
      </w:r>
      <w:r w:rsidRPr="007E5BCF">
        <w:rPr>
          <w:rFonts w:ascii="Consolas" w:hAnsi="Consolas" w:cs="Consolas"/>
          <w:color w:val="2AA198"/>
          <w:sz w:val="16"/>
          <w:szCs w:val="16"/>
        </w:rPr>
        <w:t>'6/7/2014'</w:t>
      </w:r>
      <w:r w:rsidRPr="007E5BCF">
        <w:rPr>
          <w:rFonts w:ascii="Consolas" w:hAnsi="Consolas" w:cs="Consolas"/>
          <w:color w:val="000000"/>
          <w:sz w:val="16"/>
          <w:szCs w:val="16"/>
        </w:rPr>
        <w:t>},</w:t>
      </w:r>
    </w:p>
    <w:p w:rsidR="007E5BCF" w:rsidRPr="007E5BCF" w:rsidRDefault="007E5BCF" w:rsidP="007E5BC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E5BC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              {empId:</w:t>
      </w:r>
      <w:r w:rsidRPr="007E5BCF">
        <w:rPr>
          <w:rFonts w:ascii="Consolas" w:hAnsi="Consolas" w:cs="Consolas"/>
          <w:color w:val="D33682"/>
          <w:sz w:val="16"/>
          <w:szCs w:val="16"/>
        </w:rPr>
        <w:t>1008</w:t>
      </w:r>
      <w:r w:rsidRPr="007E5BCF">
        <w:rPr>
          <w:rFonts w:ascii="Consolas" w:hAnsi="Consolas" w:cs="Consolas"/>
          <w:color w:val="000000"/>
          <w:sz w:val="16"/>
          <w:szCs w:val="16"/>
        </w:rPr>
        <w:t>,empName:</w:t>
      </w:r>
      <w:r w:rsidRPr="007E5BCF">
        <w:rPr>
          <w:rFonts w:ascii="Consolas" w:hAnsi="Consolas" w:cs="Consolas"/>
          <w:color w:val="2AA198"/>
          <w:sz w:val="16"/>
          <w:szCs w:val="16"/>
        </w:rPr>
        <w:t>'Neelima'</w:t>
      </w:r>
      <w:r w:rsidRPr="007E5BCF">
        <w:rPr>
          <w:rFonts w:ascii="Consolas" w:hAnsi="Consolas" w:cs="Consolas"/>
          <w:color w:val="000000"/>
          <w:sz w:val="16"/>
          <w:szCs w:val="16"/>
        </w:rPr>
        <w:t>,empSal:</w:t>
      </w:r>
      <w:r w:rsidRPr="007E5BCF">
        <w:rPr>
          <w:rFonts w:ascii="Consolas" w:hAnsi="Consolas" w:cs="Consolas"/>
          <w:color w:val="D33682"/>
          <w:sz w:val="16"/>
          <w:szCs w:val="16"/>
        </w:rPr>
        <w:t>81000</w:t>
      </w:r>
      <w:r w:rsidRPr="007E5BCF">
        <w:rPr>
          <w:rFonts w:ascii="Consolas" w:hAnsi="Consolas" w:cs="Consolas"/>
          <w:color w:val="000000"/>
          <w:sz w:val="16"/>
          <w:szCs w:val="16"/>
        </w:rPr>
        <w:t>,empDep:</w:t>
      </w:r>
      <w:r w:rsidRPr="007E5BCF">
        <w:rPr>
          <w:rFonts w:ascii="Consolas" w:hAnsi="Consolas" w:cs="Consolas"/>
          <w:color w:val="2AA198"/>
          <w:sz w:val="16"/>
          <w:szCs w:val="16"/>
        </w:rPr>
        <w:t>'TESTING'</w:t>
      </w:r>
      <w:r w:rsidRPr="007E5BCF">
        <w:rPr>
          <w:rFonts w:ascii="Consolas" w:hAnsi="Consolas" w:cs="Consolas"/>
          <w:color w:val="000000"/>
          <w:sz w:val="16"/>
          <w:szCs w:val="16"/>
        </w:rPr>
        <w:t>,empjoiningdate:</w:t>
      </w:r>
      <w:r w:rsidRPr="007E5BCF">
        <w:rPr>
          <w:rFonts w:ascii="Consolas" w:hAnsi="Consolas" w:cs="Consolas"/>
          <w:color w:val="2AA198"/>
          <w:sz w:val="16"/>
          <w:szCs w:val="16"/>
        </w:rPr>
        <w:t>'6/17/2015'</w:t>
      </w:r>
      <w:r w:rsidRPr="007E5BCF">
        <w:rPr>
          <w:rFonts w:ascii="Consolas" w:hAnsi="Consolas" w:cs="Consolas"/>
          <w:color w:val="000000"/>
          <w:sz w:val="16"/>
          <w:szCs w:val="16"/>
        </w:rPr>
        <w:t>},</w:t>
      </w:r>
    </w:p>
    <w:p w:rsidR="008E1807" w:rsidRPr="007E5BCF" w:rsidRDefault="007E5BCF" w:rsidP="007E5BC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E5BCF">
        <w:rPr>
          <w:rFonts w:ascii="Consolas" w:hAnsi="Consolas" w:cs="Consolas"/>
          <w:color w:val="000000"/>
          <w:sz w:val="16"/>
          <w:szCs w:val="16"/>
        </w:rPr>
        <w:t xml:space="preserve">                                  {empId:</w:t>
      </w:r>
      <w:r w:rsidRPr="007E5BCF">
        <w:rPr>
          <w:rFonts w:ascii="Consolas" w:hAnsi="Consolas" w:cs="Consolas"/>
          <w:color w:val="D33682"/>
          <w:sz w:val="16"/>
          <w:szCs w:val="16"/>
        </w:rPr>
        <w:t>1009</w:t>
      </w:r>
      <w:r w:rsidRPr="007E5BCF">
        <w:rPr>
          <w:rFonts w:ascii="Consolas" w:hAnsi="Consolas" w:cs="Consolas"/>
          <w:color w:val="000000"/>
          <w:sz w:val="16"/>
          <w:szCs w:val="16"/>
        </w:rPr>
        <w:t>,empName:</w:t>
      </w:r>
      <w:r w:rsidRPr="007E5BCF">
        <w:rPr>
          <w:rFonts w:ascii="Consolas" w:hAnsi="Consolas" w:cs="Consolas"/>
          <w:color w:val="2AA198"/>
          <w:sz w:val="16"/>
          <w:szCs w:val="16"/>
        </w:rPr>
        <w:t>'Daya'</w:t>
      </w:r>
      <w:r w:rsidRPr="007E5BCF">
        <w:rPr>
          <w:rFonts w:ascii="Consolas" w:hAnsi="Consolas" w:cs="Consolas"/>
          <w:color w:val="000000"/>
          <w:sz w:val="16"/>
          <w:szCs w:val="16"/>
        </w:rPr>
        <w:t>,empSal:</w:t>
      </w:r>
      <w:r w:rsidRPr="007E5BCF">
        <w:rPr>
          <w:rFonts w:ascii="Consolas" w:hAnsi="Consolas" w:cs="Consolas"/>
          <w:color w:val="D33682"/>
          <w:sz w:val="16"/>
          <w:szCs w:val="16"/>
        </w:rPr>
        <w:t>1000</w:t>
      </w:r>
      <w:r w:rsidRPr="007E5BCF">
        <w:rPr>
          <w:rFonts w:ascii="Consolas" w:hAnsi="Consolas" w:cs="Consolas"/>
          <w:color w:val="000000"/>
          <w:sz w:val="16"/>
          <w:szCs w:val="16"/>
        </w:rPr>
        <w:t>,empDep:</w:t>
      </w:r>
      <w:r w:rsidRPr="007E5BCF">
        <w:rPr>
          <w:rFonts w:ascii="Consolas" w:hAnsi="Consolas" w:cs="Consolas"/>
          <w:color w:val="2AA198"/>
          <w:sz w:val="16"/>
          <w:szCs w:val="16"/>
        </w:rPr>
        <w:t>'TESTING'</w:t>
      </w:r>
      <w:r w:rsidRPr="007E5BCF">
        <w:rPr>
          <w:rFonts w:ascii="Consolas" w:hAnsi="Consolas" w:cs="Consolas"/>
          <w:color w:val="000000"/>
          <w:sz w:val="16"/>
          <w:szCs w:val="16"/>
        </w:rPr>
        <w:t>,empjoiningdate:</w:t>
      </w:r>
      <w:r w:rsidRPr="007E5BCF">
        <w:rPr>
          <w:rFonts w:ascii="Consolas" w:hAnsi="Consolas" w:cs="Consolas"/>
          <w:color w:val="2AA198"/>
          <w:sz w:val="16"/>
          <w:szCs w:val="16"/>
        </w:rPr>
        <w:t>'6/17/2016'</w:t>
      </w:r>
      <w:r>
        <w:rPr>
          <w:rFonts w:ascii="Consolas" w:hAnsi="Consolas" w:cs="Consolas"/>
          <w:color w:val="000000"/>
          <w:sz w:val="16"/>
          <w:szCs w:val="16"/>
        </w:rPr>
        <w:t>}</w:t>
      </w:r>
      <w:r w:rsidRPr="007E5BCF">
        <w:rPr>
          <w:rFonts w:ascii="Consolas" w:hAnsi="Consolas" w:cs="Consolas"/>
          <w:color w:val="000000"/>
          <w:sz w:val="16"/>
          <w:szCs w:val="16"/>
        </w:rPr>
        <w:t xml:space="preserve"> ];</w:t>
      </w: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0E0C14" w:rsidRDefault="000E0C14" w:rsidP="00DE7A38">
      <w:pPr>
        <w:pStyle w:val="MainTitle-Numbered"/>
        <w:numPr>
          <w:ilvl w:val="0"/>
          <w:numId w:val="0"/>
        </w:numPr>
      </w:pPr>
    </w:p>
    <w:p w:rsidR="000E0C14" w:rsidRDefault="000E0C14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DE7A38" w:rsidRDefault="00DE7A38" w:rsidP="00DE7A38">
      <w:pPr>
        <w:pStyle w:val="MainTitle-Numbered"/>
        <w:numPr>
          <w:ilvl w:val="0"/>
          <w:numId w:val="0"/>
        </w:numPr>
      </w:pPr>
      <w:r>
        <w:lastRenderedPageBreak/>
        <w:t>Lab 3:  Angular with Form</w:t>
      </w:r>
    </w:p>
    <w:tbl>
      <w:tblPr>
        <w:tblW w:w="8298" w:type="dxa"/>
        <w:tblInd w:w="55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52"/>
        <w:gridCol w:w="7346"/>
      </w:tblGrid>
      <w:tr w:rsidR="00DE7A38" w:rsidRPr="0095388B" w:rsidTr="00313004">
        <w:tc>
          <w:tcPr>
            <w:tcW w:w="952" w:type="dxa"/>
            <w:shd w:val="clear" w:color="auto" w:fill="CCCCCC"/>
            <w:vAlign w:val="center"/>
          </w:tcPr>
          <w:p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DE7A38" w:rsidRPr="005E3918" w:rsidRDefault="00476746" w:rsidP="00C45D3C">
            <w:pPr>
              <w:pStyle w:val="Para-Heading2Bulleted"/>
              <w:numPr>
                <w:ilvl w:val="0"/>
                <w:numId w:val="8"/>
              </w:numPr>
              <w:jc w:val="left"/>
              <w:rPr>
                <w:rFonts w:ascii="Candara" w:hAnsi="Candara" w:cs="Arial"/>
              </w:rPr>
            </w:pPr>
            <w:r w:rsidRPr="0095388B">
              <w:rPr>
                <w:rFonts w:ascii="Candara" w:hAnsi="Candara" w:cs="Arial"/>
              </w:rPr>
              <w:t xml:space="preserve">Understand </w:t>
            </w:r>
            <w:r>
              <w:rPr>
                <w:rFonts w:ascii="Candara" w:hAnsi="Candara" w:cs="Arial"/>
              </w:rPr>
              <w:t>the</w:t>
            </w:r>
            <w:r w:rsidR="00DE7A38">
              <w:rPr>
                <w:rFonts w:ascii="Candara" w:hAnsi="Candara" w:cs="Arial"/>
              </w:rPr>
              <w:t xml:space="preserve">  Angular form</w:t>
            </w:r>
          </w:p>
        </w:tc>
      </w:tr>
      <w:tr w:rsidR="00DE7A38" w:rsidRPr="0095388B" w:rsidTr="00313004">
        <w:tc>
          <w:tcPr>
            <w:tcW w:w="952" w:type="dxa"/>
            <w:shd w:val="clear" w:color="auto" w:fill="CCCCCC"/>
            <w:vAlign w:val="center"/>
          </w:tcPr>
          <w:p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DE7A38" w:rsidRPr="0095388B" w:rsidRDefault="00DE7A38" w:rsidP="00313004">
            <w:r>
              <w:t>4</w:t>
            </w:r>
            <w:r w:rsidRPr="0095388B">
              <w:t>0 minutes</w:t>
            </w:r>
          </w:p>
        </w:tc>
      </w:tr>
    </w:tbl>
    <w:p w:rsidR="00DE7A38" w:rsidRDefault="00DE7A38" w:rsidP="00DE7A38">
      <w:pPr>
        <w:pStyle w:val="Heading2"/>
      </w:pPr>
    </w:p>
    <w:p w:rsidR="00DE7A38" w:rsidRDefault="00DE7A38" w:rsidP="00DE7A38">
      <w:pPr>
        <w:pStyle w:val="ListParagraph"/>
        <w:ind w:left="0"/>
        <w:jc w:val="both"/>
        <w:rPr>
          <w:sz w:val="24"/>
        </w:rPr>
      </w:pPr>
      <w:r>
        <w:t xml:space="preserve">3. </w:t>
      </w:r>
      <w:r w:rsidRPr="00113BCE">
        <w:rPr>
          <w:sz w:val="24"/>
        </w:rPr>
        <w:t>Create a registration form and perform validations on the data entered in the fields</w:t>
      </w:r>
      <w:r>
        <w:rPr>
          <w:sz w:val="24"/>
        </w:rPr>
        <w:t>. [</w:t>
      </w:r>
      <w:r w:rsidRPr="00234719">
        <w:rPr>
          <w:b/>
          <w:i/>
          <w:sz w:val="24"/>
        </w:rPr>
        <w:t>Can make use of A</w:t>
      </w:r>
      <w:r w:rsidR="0082096F">
        <w:rPr>
          <w:b/>
          <w:i/>
          <w:sz w:val="24"/>
        </w:rPr>
        <w:t>ngular Template Driven Forms or Model driven</w:t>
      </w:r>
      <w:r w:rsidRPr="00234719">
        <w:rPr>
          <w:b/>
          <w:i/>
          <w:sz w:val="24"/>
        </w:rPr>
        <w:t xml:space="preserve"> Forms</w:t>
      </w:r>
      <w:r>
        <w:rPr>
          <w:sz w:val="24"/>
        </w:rPr>
        <w:t>]</w:t>
      </w:r>
    </w:p>
    <w:p w:rsidR="0082096F" w:rsidRDefault="0082096F" w:rsidP="00DE7A38">
      <w:pPr>
        <w:pStyle w:val="ListParagraph"/>
        <w:ind w:left="0"/>
        <w:jc w:val="both"/>
        <w:rPr>
          <w:sz w:val="24"/>
        </w:rPr>
      </w:pPr>
    </w:p>
    <w:p w:rsidR="0082096F" w:rsidRPr="00113BCE" w:rsidRDefault="0082096F" w:rsidP="00DE7A38">
      <w:pPr>
        <w:pStyle w:val="ListParagraph"/>
        <w:ind w:left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16510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A38" w:rsidRDefault="00DE7A38" w:rsidP="00DE7A38">
      <w:pPr>
        <w:pStyle w:val="Heading2"/>
      </w:pPr>
    </w:p>
    <w:p w:rsidR="0082096F" w:rsidRPr="00234719" w:rsidRDefault="0082096F" w:rsidP="0082096F">
      <w:pPr>
        <w:pStyle w:val="ListParagraph"/>
        <w:ind w:left="1080"/>
        <w:rPr>
          <w:b/>
          <w:sz w:val="24"/>
        </w:rPr>
      </w:pPr>
      <w:r w:rsidRPr="00234719">
        <w:rPr>
          <w:b/>
          <w:sz w:val="24"/>
        </w:rPr>
        <w:t>Note:</w:t>
      </w:r>
    </w:p>
    <w:p w:rsidR="0082096F" w:rsidRDefault="0082096F" w:rsidP="00C45D3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Make use of Angular 2 Forms</w:t>
      </w:r>
      <w:r w:rsidR="006C2F9C">
        <w:rPr>
          <w:sz w:val="24"/>
        </w:rPr>
        <w:t>-Model Driven</w:t>
      </w:r>
      <w:r>
        <w:rPr>
          <w:sz w:val="24"/>
        </w:rPr>
        <w:t>.</w:t>
      </w:r>
    </w:p>
    <w:p w:rsidR="0082096F" w:rsidRDefault="0082096F" w:rsidP="00C45D3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Product category will be –Grocery, Mobile, Electronics &amp;</w:t>
      </w:r>
      <w:r w:rsidR="003A5BB9">
        <w:rPr>
          <w:sz w:val="24"/>
        </w:rPr>
        <w:t xml:space="preserve"> Cloths</w:t>
      </w:r>
    </w:p>
    <w:p w:rsidR="0082096F" w:rsidRDefault="0082096F" w:rsidP="00C45D3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When click on Add Product if all fields are validated the output will come on console</w:t>
      </w:r>
    </w:p>
    <w:p w:rsidR="0082096F" w:rsidRDefault="0082096F" w:rsidP="00C45D3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We can select multiple store in Available list</w:t>
      </w:r>
    </w:p>
    <w:p w:rsidR="0082096F" w:rsidRDefault="0082096F" w:rsidP="0082096F">
      <w:pPr>
        <w:pStyle w:val="ListParagraph"/>
        <w:ind w:left="1080"/>
        <w:rPr>
          <w:sz w:val="24"/>
        </w:rPr>
      </w:pPr>
    </w:p>
    <w:p w:rsidR="00C85DA1" w:rsidRDefault="00C85DA1" w:rsidP="006B41D9">
      <w:pPr>
        <w:pStyle w:val="MainTitle-Numbered"/>
        <w:numPr>
          <w:ilvl w:val="0"/>
          <w:numId w:val="0"/>
        </w:numPr>
        <w:rPr>
          <w:b w:val="0"/>
          <w:color w:val="000000" w:themeColor="text1"/>
          <w:sz w:val="20"/>
          <w:szCs w:val="20"/>
        </w:rPr>
      </w:pPr>
    </w:p>
    <w:p w:rsidR="006C2F9C" w:rsidRDefault="006C2F9C" w:rsidP="006B41D9">
      <w:pPr>
        <w:pStyle w:val="MainTitle-Numbered"/>
        <w:numPr>
          <w:ilvl w:val="0"/>
          <w:numId w:val="0"/>
        </w:numPr>
      </w:pPr>
    </w:p>
    <w:p w:rsidR="00C85DA1" w:rsidRDefault="00C85DA1" w:rsidP="006B41D9">
      <w:pPr>
        <w:pStyle w:val="MainTitle-Numbered"/>
        <w:numPr>
          <w:ilvl w:val="0"/>
          <w:numId w:val="0"/>
        </w:numPr>
      </w:pPr>
    </w:p>
    <w:p w:rsidR="00C85DA1" w:rsidRDefault="00C85DA1" w:rsidP="006B41D9">
      <w:pPr>
        <w:pStyle w:val="MainTitle-Numbered"/>
        <w:numPr>
          <w:ilvl w:val="0"/>
          <w:numId w:val="0"/>
        </w:numPr>
      </w:pPr>
    </w:p>
    <w:p w:rsidR="00C85DA1" w:rsidRDefault="00C85DA1" w:rsidP="006B41D9">
      <w:pPr>
        <w:pStyle w:val="MainTitle-Numbered"/>
        <w:numPr>
          <w:ilvl w:val="0"/>
          <w:numId w:val="0"/>
        </w:numPr>
      </w:pPr>
    </w:p>
    <w:p w:rsidR="006B41D9" w:rsidRDefault="006B41D9" w:rsidP="006F7F8D">
      <w:pPr>
        <w:keepNext/>
      </w:pPr>
    </w:p>
    <w:p w:rsidR="006F7F8D" w:rsidRDefault="006F7F8D" w:rsidP="006F7F8D">
      <w:pPr>
        <w:pStyle w:val="MainTitle"/>
        <w:keepNext/>
      </w:pPr>
    </w:p>
    <w:p w:rsidR="007E6D86" w:rsidRDefault="007E6D86" w:rsidP="005F7CE4">
      <w:pPr>
        <w:pStyle w:val="MainTitle"/>
      </w:pPr>
    </w:p>
    <w:p w:rsidR="00983A0E" w:rsidRPr="00E47C8F" w:rsidRDefault="00983A0E" w:rsidP="00DE7A38">
      <w:pPr>
        <w:pStyle w:val="Heading2"/>
      </w:pPr>
      <w:bookmarkStart w:id="31" w:name="_Toc448909946"/>
      <w:bookmarkStart w:id="32" w:name="_Toc451416964"/>
      <w:bookmarkEnd w:id="30"/>
      <w:r w:rsidRPr="00E47C8F">
        <w:lastRenderedPageBreak/>
        <w:t xml:space="preserve">Appendix </w:t>
      </w:r>
      <w:r>
        <w:t>A</w:t>
      </w:r>
      <w:r w:rsidRPr="00E47C8F">
        <w:t>: Table of Figures</w:t>
      </w:r>
      <w:bookmarkEnd w:id="31"/>
      <w:bookmarkEnd w:id="32"/>
      <w:r w:rsidRPr="00E47C8F">
        <w:t xml:space="preserve"> </w:t>
      </w:r>
    </w:p>
    <w:p w:rsidR="00983A0E" w:rsidRPr="00E47C8F" w:rsidRDefault="00983A0E" w:rsidP="00983A0E">
      <w:pPr>
        <w:rPr>
          <w:rFonts w:cs="Arial"/>
        </w:rPr>
      </w:pPr>
    </w:p>
    <w:p w:rsidR="006F7F8D" w:rsidRDefault="006F7F8D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452192526" w:history="1">
        <w:r w:rsidRPr="00503E72">
          <w:rPr>
            <w:rStyle w:val="Hyperlink"/>
          </w:rPr>
          <w:t>Figure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_Toc452192526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7F8D" w:rsidRDefault="001C2EE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7" w:history="1">
        <w:r w:rsidR="006F7F8D" w:rsidRPr="00503E72">
          <w:rPr>
            <w:rStyle w:val="Hyperlink"/>
          </w:rPr>
          <w:t>Figure 2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_Toc452192527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5</w:t>
        </w:r>
        <w:r w:rsidR="006F7F8D">
          <w:rPr>
            <w:webHidden/>
          </w:rPr>
          <w:fldChar w:fldCharType="end"/>
        </w:r>
      </w:hyperlink>
    </w:p>
    <w:p w:rsidR="006F7F8D" w:rsidRDefault="001C2EE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8" w:history="1">
        <w:r w:rsidR="006F7F8D" w:rsidRPr="00503E72">
          <w:rPr>
            <w:rStyle w:val="Hyperlink"/>
          </w:rPr>
          <w:t>Figure 3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_Toc452192528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:rsidR="006F7F8D" w:rsidRDefault="001C2EE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9" w:history="1">
        <w:r w:rsidR="006F7F8D" w:rsidRPr="00503E72">
          <w:rPr>
            <w:rStyle w:val="Hyperlink"/>
          </w:rPr>
          <w:t>Figure 4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_Toc452192529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:rsidR="006F7F8D" w:rsidRDefault="001C2EE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0" w:history="1">
        <w:r w:rsidR="006F7F8D" w:rsidRPr="00503E72">
          <w:rPr>
            <w:rStyle w:val="Hyperlink"/>
          </w:rPr>
          <w:t>Figure 5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_Toc452192530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7</w:t>
        </w:r>
        <w:r w:rsidR="006F7F8D">
          <w:rPr>
            <w:webHidden/>
          </w:rPr>
          <w:fldChar w:fldCharType="end"/>
        </w:r>
      </w:hyperlink>
    </w:p>
    <w:p w:rsidR="006F7F8D" w:rsidRPr="00004F15" w:rsidRDefault="001C2EE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1" w:history="1">
        <w:r w:rsidR="006F7F8D" w:rsidRPr="00004F15">
          <w:rPr>
            <w:rStyle w:val="Hyperlink"/>
          </w:rPr>
          <w:t>Figure 6</w:t>
        </w:r>
        <w:r w:rsidR="006F7F8D" w:rsidRPr="00004F15">
          <w:rPr>
            <w:webHidden/>
          </w:rPr>
          <w:tab/>
        </w:r>
        <w:r w:rsidR="006F7F8D" w:rsidRPr="00004F15">
          <w:rPr>
            <w:webHidden/>
          </w:rPr>
          <w:fldChar w:fldCharType="begin"/>
        </w:r>
        <w:r w:rsidR="006F7F8D" w:rsidRPr="00004F15">
          <w:rPr>
            <w:webHidden/>
          </w:rPr>
          <w:instrText xml:space="preserve"> PAGEREF _Toc452192531 \h </w:instrText>
        </w:r>
        <w:r w:rsidR="006F7F8D" w:rsidRPr="00004F15">
          <w:rPr>
            <w:webHidden/>
          </w:rPr>
        </w:r>
        <w:r w:rsidR="006F7F8D" w:rsidRPr="00004F15">
          <w:rPr>
            <w:webHidden/>
          </w:rPr>
          <w:fldChar w:fldCharType="separate"/>
        </w:r>
        <w:r w:rsidR="006F7F8D" w:rsidRPr="00004F15">
          <w:rPr>
            <w:webHidden/>
          </w:rPr>
          <w:t>8</w:t>
        </w:r>
        <w:r w:rsidR="006F7F8D" w:rsidRPr="00004F15">
          <w:rPr>
            <w:webHidden/>
          </w:rPr>
          <w:fldChar w:fldCharType="end"/>
        </w:r>
      </w:hyperlink>
    </w:p>
    <w:p w:rsidR="006F7F8D" w:rsidRDefault="001C2EE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2" w:history="1">
        <w:r w:rsidR="006F7F8D" w:rsidRPr="00503E72">
          <w:rPr>
            <w:rStyle w:val="Hyperlink"/>
          </w:rPr>
          <w:t>Figure 7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_Toc452192532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:rsidR="006F7F8D" w:rsidRDefault="001C2EE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3" w:history="1">
        <w:r w:rsidR="006F7F8D" w:rsidRPr="00503E72">
          <w:rPr>
            <w:rStyle w:val="Hyperlink"/>
          </w:rPr>
          <w:t>Figure 8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_Toc452192533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:rsidR="006F7F8D" w:rsidRDefault="001C2EE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4" w:history="1">
        <w:r w:rsidR="006F7F8D" w:rsidRPr="00503E72">
          <w:rPr>
            <w:rStyle w:val="Hyperlink"/>
          </w:rPr>
          <w:t>Figure 9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_Toc452192534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9</w:t>
        </w:r>
        <w:r w:rsidR="006F7F8D">
          <w:rPr>
            <w:webHidden/>
          </w:rPr>
          <w:fldChar w:fldCharType="end"/>
        </w:r>
      </w:hyperlink>
    </w:p>
    <w:p w:rsidR="006F7F8D" w:rsidRDefault="001C2EE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5" w:history="1">
        <w:r w:rsidR="006F7F8D" w:rsidRPr="00503E72">
          <w:rPr>
            <w:rStyle w:val="Hyperlink"/>
          </w:rPr>
          <w:t>Figure 10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_Toc452192535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:rsidR="006F7F8D" w:rsidRDefault="001C2EE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6" w:history="1">
        <w:r w:rsidR="006F7F8D" w:rsidRPr="00503E72">
          <w:rPr>
            <w:rStyle w:val="Hyperlink"/>
          </w:rPr>
          <w:t>Figure 11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_Toc452192536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:rsidR="002F6564" w:rsidRDefault="006F7F8D" w:rsidP="00983A0E">
      <w:pPr>
        <w:pStyle w:val="MainTitle"/>
      </w:pPr>
      <w:r>
        <w:rPr>
          <w:rFonts w:eastAsia="Times New Roman" w:cs="Arial"/>
          <w:color w:val="auto"/>
          <w:kern w:val="0"/>
          <w:szCs w:val="24"/>
        </w:rPr>
        <w:fldChar w:fldCharType="end"/>
      </w:r>
    </w:p>
    <w:sectPr w:rsidR="002F6564" w:rsidSect="004611D6">
      <w:headerReference w:type="even" r:id="rId2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EE6" w:rsidRDefault="001C2EE6" w:rsidP="00753C8A">
      <w:r>
        <w:separator/>
      </w:r>
    </w:p>
  </w:endnote>
  <w:endnote w:type="continuationSeparator" w:id="0">
    <w:p w:rsidR="001C2EE6" w:rsidRDefault="001C2EE6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6C2F9C">
      <w:rPr>
        <w:rFonts w:cs="Arial"/>
        <w:b/>
        <w:noProof/>
        <w:sz w:val="16"/>
        <w:szCs w:val="16"/>
        <w:lang w:val="fr-FR" w:eastAsia="fr-FR"/>
      </w:rPr>
      <w:t>4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6C2F9C">
      <w:rPr>
        <w:rFonts w:cs="Arial"/>
        <w:noProof/>
        <w:sz w:val="16"/>
        <w:szCs w:val="16"/>
        <w:lang w:val="fr-FR" w:eastAsia="fr-FR"/>
      </w:rPr>
      <w:t>13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EE6" w:rsidRDefault="001C2EE6" w:rsidP="00753C8A">
      <w:r>
        <w:separator/>
      </w:r>
    </w:p>
  </w:footnote>
  <w:footnote w:type="continuationSeparator" w:id="0">
    <w:p w:rsidR="001C2EE6" w:rsidRDefault="001C2EE6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5D0CC0" w:rsidRDefault="00FD4AF5" w:rsidP="00311E21">
    <w:pPr>
      <w:tabs>
        <w:tab w:val="left" w:pos="8505"/>
        <w:tab w:val="left" w:pos="9639"/>
      </w:tabs>
      <w:spacing w:before="300" w:after="720"/>
      <w:ind w:firstLine="5040"/>
      <w:jc w:val="center"/>
      <w:rPr>
        <w:rFonts w:cs="Arial"/>
        <w:iCs/>
        <w:smallCaps/>
        <w:color w:val="909090"/>
        <w:sz w:val="24"/>
        <w:lang w:eastAsia="fr-FR"/>
      </w:rPr>
    </w:pPr>
    <w:r w:rsidRPr="005D0CC0">
      <w:rPr>
        <w:rFonts w:cs="Arial"/>
        <w:iCs/>
        <w:smallCaps/>
        <w:color w:val="909090"/>
        <w:sz w:val="24"/>
        <w:lang w:eastAsia="fr-FR"/>
      </w:rPr>
      <w:t>Angular</w:t>
    </w:r>
    <w:r>
      <w:rPr>
        <w:rFonts w:cs="Arial"/>
        <w:iCs/>
        <w:smallCaps/>
        <w:color w:val="909090"/>
        <w:sz w:val="24"/>
        <w:lang w:eastAsia="fr-FR"/>
      </w:rPr>
      <w:t xml:space="preserve"> </w:t>
    </w:r>
    <w:r w:rsidR="001862B4">
      <w:rPr>
        <w:rFonts w:cs="Arial"/>
        <w:iCs/>
        <w:smallCaps/>
        <w:color w:val="909090"/>
        <w:sz w:val="24"/>
        <w:lang w:eastAsia="fr-FR"/>
      </w:rPr>
      <w:t>2.0</w:t>
    </w:r>
    <w:r w:rsidRPr="005D0CC0">
      <w:rPr>
        <w:rFonts w:cs="Arial"/>
        <w:iCs/>
        <w:smallCaps/>
        <w:color w:val="909090"/>
        <w:sz w:val="24"/>
        <w:lang w:eastAsia="fr-FR"/>
      </w:rPr>
      <w:t xml:space="preserve"> For JEE Lab Book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7762AC"/>
    <w:multiLevelType w:val="hybridMultilevel"/>
    <w:tmpl w:val="747AF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7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C3D12"/>
    <w:multiLevelType w:val="multilevel"/>
    <w:tmpl w:val="3C1C4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11"/>
    <w:lvlOverride w:ilvl="0">
      <w:startOverride w:val="1"/>
    </w:lvlOverride>
  </w:num>
  <w:num w:numId="8">
    <w:abstractNumId w:val="0"/>
  </w:num>
  <w:num w:numId="9">
    <w:abstractNumId w:val="8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07F53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1187"/>
    <w:rsid w:val="000B3573"/>
    <w:rsid w:val="000B5E34"/>
    <w:rsid w:val="000B68CF"/>
    <w:rsid w:val="000C3073"/>
    <w:rsid w:val="000C4030"/>
    <w:rsid w:val="000C4DF9"/>
    <w:rsid w:val="000C6167"/>
    <w:rsid w:val="000C6DD1"/>
    <w:rsid w:val="000C77B5"/>
    <w:rsid w:val="000D2CCD"/>
    <w:rsid w:val="000D5B66"/>
    <w:rsid w:val="000D6CE3"/>
    <w:rsid w:val="000D703B"/>
    <w:rsid w:val="000E0C14"/>
    <w:rsid w:val="000E19BC"/>
    <w:rsid w:val="000E287E"/>
    <w:rsid w:val="000E6197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05A3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289C"/>
    <w:rsid w:val="001862B4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2EE6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F1953"/>
    <w:rsid w:val="001F2703"/>
    <w:rsid w:val="001F55C5"/>
    <w:rsid w:val="001F61E4"/>
    <w:rsid w:val="00203586"/>
    <w:rsid w:val="00205ABA"/>
    <w:rsid w:val="00207DD9"/>
    <w:rsid w:val="00212AE1"/>
    <w:rsid w:val="00213687"/>
    <w:rsid w:val="0021556F"/>
    <w:rsid w:val="0022070B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1D34"/>
    <w:rsid w:val="002623E2"/>
    <w:rsid w:val="0026348A"/>
    <w:rsid w:val="002649CF"/>
    <w:rsid w:val="00266558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1E7B"/>
    <w:rsid w:val="002C658F"/>
    <w:rsid w:val="002D316D"/>
    <w:rsid w:val="002E33F5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90CE9"/>
    <w:rsid w:val="003938A5"/>
    <w:rsid w:val="00393B61"/>
    <w:rsid w:val="00395A36"/>
    <w:rsid w:val="00396D37"/>
    <w:rsid w:val="003A2467"/>
    <w:rsid w:val="003A3626"/>
    <w:rsid w:val="003A5BB9"/>
    <w:rsid w:val="003B1717"/>
    <w:rsid w:val="003B25AE"/>
    <w:rsid w:val="003B46D5"/>
    <w:rsid w:val="003B6943"/>
    <w:rsid w:val="003C218F"/>
    <w:rsid w:val="003C5B55"/>
    <w:rsid w:val="003C62F7"/>
    <w:rsid w:val="003C6611"/>
    <w:rsid w:val="003C7008"/>
    <w:rsid w:val="003D4A48"/>
    <w:rsid w:val="003D609F"/>
    <w:rsid w:val="003D6590"/>
    <w:rsid w:val="003D7337"/>
    <w:rsid w:val="003E4506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98"/>
    <w:rsid w:val="00416826"/>
    <w:rsid w:val="0042035E"/>
    <w:rsid w:val="00422321"/>
    <w:rsid w:val="00422888"/>
    <w:rsid w:val="00426C72"/>
    <w:rsid w:val="00434A31"/>
    <w:rsid w:val="00436BA4"/>
    <w:rsid w:val="00437871"/>
    <w:rsid w:val="00443603"/>
    <w:rsid w:val="00444FC6"/>
    <w:rsid w:val="00445758"/>
    <w:rsid w:val="004463E1"/>
    <w:rsid w:val="0044730D"/>
    <w:rsid w:val="00451991"/>
    <w:rsid w:val="00455146"/>
    <w:rsid w:val="0045633E"/>
    <w:rsid w:val="00456D41"/>
    <w:rsid w:val="004611D6"/>
    <w:rsid w:val="00462C02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6746"/>
    <w:rsid w:val="004776EB"/>
    <w:rsid w:val="00480224"/>
    <w:rsid w:val="004805CD"/>
    <w:rsid w:val="004819F0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41C"/>
    <w:rsid w:val="004C5008"/>
    <w:rsid w:val="004C537C"/>
    <w:rsid w:val="004C6E84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220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53CD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1696"/>
    <w:rsid w:val="00592466"/>
    <w:rsid w:val="005A025D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D0667"/>
    <w:rsid w:val="005D066C"/>
    <w:rsid w:val="005D0CC0"/>
    <w:rsid w:val="005D39C5"/>
    <w:rsid w:val="005D661B"/>
    <w:rsid w:val="005D770D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03DA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1D9"/>
    <w:rsid w:val="006B4567"/>
    <w:rsid w:val="006B6620"/>
    <w:rsid w:val="006C022C"/>
    <w:rsid w:val="006C14FA"/>
    <w:rsid w:val="006C2828"/>
    <w:rsid w:val="006C2F9C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A360D"/>
    <w:rsid w:val="007B05EF"/>
    <w:rsid w:val="007B102F"/>
    <w:rsid w:val="007B1C6D"/>
    <w:rsid w:val="007B1E89"/>
    <w:rsid w:val="007C73AC"/>
    <w:rsid w:val="007D10F0"/>
    <w:rsid w:val="007D1296"/>
    <w:rsid w:val="007E2E6D"/>
    <w:rsid w:val="007E3E67"/>
    <w:rsid w:val="007E5BCF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2525"/>
    <w:rsid w:val="008139CB"/>
    <w:rsid w:val="0082096F"/>
    <w:rsid w:val="0082122E"/>
    <w:rsid w:val="00821657"/>
    <w:rsid w:val="00821F15"/>
    <w:rsid w:val="0082215F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629EF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3EEE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1807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47C3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77A16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3E17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51CE"/>
    <w:rsid w:val="009F6859"/>
    <w:rsid w:val="009F7617"/>
    <w:rsid w:val="00A02CFA"/>
    <w:rsid w:val="00A04EB1"/>
    <w:rsid w:val="00A059FD"/>
    <w:rsid w:val="00A065CA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62D0"/>
    <w:rsid w:val="00B070C9"/>
    <w:rsid w:val="00B10F72"/>
    <w:rsid w:val="00B11433"/>
    <w:rsid w:val="00B1182F"/>
    <w:rsid w:val="00B11889"/>
    <w:rsid w:val="00B145C9"/>
    <w:rsid w:val="00B1752B"/>
    <w:rsid w:val="00B20319"/>
    <w:rsid w:val="00B22131"/>
    <w:rsid w:val="00B27A84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59EF"/>
    <w:rsid w:val="00B7656B"/>
    <w:rsid w:val="00B76A94"/>
    <w:rsid w:val="00B77CD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88C"/>
    <w:rsid w:val="00BC3E65"/>
    <w:rsid w:val="00BD0029"/>
    <w:rsid w:val="00BD1625"/>
    <w:rsid w:val="00BD6B4F"/>
    <w:rsid w:val="00BE0B3A"/>
    <w:rsid w:val="00BE0BE9"/>
    <w:rsid w:val="00BE6B2E"/>
    <w:rsid w:val="00BF54C2"/>
    <w:rsid w:val="00C03709"/>
    <w:rsid w:val="00C0473E"/>
    <w:rsid w:val="00C05DBD"/>
    <w:rsid w:val="00C071D0"/>
    <w:rsid w:val="00C07A34"/>
    <w:rsid w:val="00C125FD"/>
    <w:rsid w:val="00C15612"/>
    <w:rsid w:val="00C22BB5"/>
    <w:rsid w:val="00C23E07"/>
    <w:rsid w:val="00C23FF7"/>
    <w:rsid w:val="00C2537A"/>
    <w:rsid w:val="00C26EA9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45D3C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5DA1"/>
    <w:rsid w:val="00C870FE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252D4"/>
    <w:rsid w:val="00D30AF8"/>
    <w:rsid w:val="00D34521"/>
    <w:rsid w:val="00D44E7D"/>
    <w:rsid w:val="00D452BB"/>
    <w:rsid w:val="00D5439D"/>
    <w:rsid w:val="00D61995"/>
    <w:rsid w:val="00D6574A"/>
    <w:rsid w:val="00D7425D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60D6"/>
    <w:rsid w:val="00DB0728"/>
    <w:rsid w:val="00DB0A9B"/>
    <w:rsid w:val="00DB119A"/>
    <w:rsid w:val="00DB1794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A38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54174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77787"/>
    <w:rsid w:val="00E80CC7"/>
    <w:rsid w:val="00E839DB"/>
    <w:rsid w:val="00E84E71"/>
    <w:rsid w:val="00E8541D"/>
    <w:rsid w:val="00E85D0F"/>
    <w:rsid w:val="00E86485"/>
    <w:rsid w:val="00E90169"/>
    <w:rsid w:val="00E903CB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5DD6"/>
    <w:rsid w:val="00EF6E3E"/>
    <w:rsid w:val="00F00C39"/>
    <w:rsid w:val="00F02157"/>
    <w:rsid w:val="00F0368D"/>
    <w:rsid w:val="00F07C22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6156A"/>
    <w:rsid w:val="00F635DC"/>
    <w:rsid w:val="00F63721"/>
    <w:rsid w:val="00F65359"/>
    <w:rsid w:val="00F67A22"/>
    <w:rsid w:val="00F72936"/>
    <w:rsid w:val="00F7352F"/>
    <w:rsid w:val="00F740FB"/>
    <w:rsid w:val="00F84698"/>
    <w:rsid w:val="00F862AF"/>
    <w:rsid w:val="00F86F0C"/>
    <w:rsid w:val="00F87BF2"/>
    <w:rsid w:val="00F87C87"/>
    <w:rsid w:val="00F9166E"/>
    <w:rsid w:val="00F91D3F"/>
    <w:rsid w:val="00FA2490"/>
    <w:rsid w:val="00FA36A3"/>
    <w:rsid w:val="00FA3D5D"/>
    <w:rsid w:val="00FA4B86"/>
    <w:rsid w:val="00FA75FE"/>
    <w:rsid w:val="00FB1866"/>
    <w:rsid w:val="00FB3813"/>
    <w:rsid w:val="00FB3F68"/>
    <w:rsid w:val="00FC20AA"/>
    <w:rsid w:val="00FC5834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F9914D-73A4-4F54-9C52-3298A71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DE7A38"/>
    <w:pPr>
      <w:keepNext/>
      <w:spacing w:line="360" w:lineRule="auto"/>
      <w:outlineLvl w:val="1"/>
    </w:pPr>
    <w:rPr>
      <w:rFonts w:cs="Arial"/>
      <w:b/>
      <w:bCs/>
      <w:i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 w:val="0"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 w:val="0"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A2727F"/>
    <w:pPr>
      <w:spacing w:line="360" w:lineRule="auto"/>
      <w:ind w:left="1440"/>
    </w:pPr>
    <w:rPr>
      <w:i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clear" w:pos="1440"/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link w:val="ListParagraphChar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A3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03814cf005c1043a69fcbf3e0b60b2c8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1aa2d91e2c97cf3ea1917b84d2ae9624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Lab book</Material_x0020_Type>
    <Level xmlns="26bed2a0-a239-4228-bd8e-b46f54fc12da">L1</Level>
    <Category xmlns="26bed2a0-a239-4228-bd8e-b46f54fc12da">Module Artifact</Category>
  </documentManagement>
</p:properties>
</file>

<file path=customXml/itemProps1.xml><?xml version="1.0" encoding="utf-8"?>
<ds:datastoreItem xmlns:ds="http://schemas.openxmlformats.org/officeDocument/2006/customXml" ds:itemID="{8AF3ABC8-35BC-43EE-92E7-3B9F7EA6E62A}"/>
</file>

<file path=customXml/itemProps2.xml><?xml version="1.0" encoding="utf-8"?>
<ds:datastoreItem xmlns:ds="http://schemas.openxmlformats.org/officeDocument/2006/customXml" ds:itemID="{3F05994F-F38A-4DCB-8C82-02390AFE07D1}"/>
</file>

<file path=customXml/itemProps3.xml><?xml version="1.0" encoding="utf-8"?>
<ds:datastoreItem xmlns:ds="http://schemas.openxmlformats.org/officeDocument/2006/customXml" ds:itemID="{5CFE1460-653D-4DAF-B1DD-C8EE25172C92}"/>
</file>

<file path=customXml/itemProps4.xml><?xml version="1.0" encoding="utf-8"?>
<ds:datastoreItem xmlns:ds="http://schemas.openxmlformats.org/officeDocument/2006/customXml" ds:itemID="{4966B781-CAF7-4F5F-B1B0-E6A96C1E9491}"/>
</file>

<file path=customXml/itemProps5.xml><?xml version="1.0" encoding="utf-8"?>
<ds:datastoreItem xmlns:ds="http://schemas.openxmlformats.org/officeDocument/2006/customXml" ds:itemID="{B40EDB2D-A63B-4FF0-86C0-A1F173B4409F}"/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2389</TotalTime>
  <Pages>13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7103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Vikash, Rahul</cp:lastModifiedBy>
  <cp:revision>60</cp:revision>
  <cp:lastPrinted>2008-09-20T07:53:00Z</cp:lastPrinted>
  <dcterms:created xsi:type="dcterms:W3CDTF">2016-05-16T05:33:00Z</dcterms:created>
  <dcterms:modified xsi:type="dcterms:W3CDTF">2018-05-09T05:57:00Z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0x010100064F797F9BD2124B9B89E1787624A7F8</vt:lpwstr>
  </property>
</Properties>
</file>